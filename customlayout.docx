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634690" w14:paraId="2B634A06" w14:textId="77777777" w:rsidTr="00B105FE">
        <w:tc>
          <w:tcPr>
            <w:tcW w:w="5098" w:type="dxa"/>
            <w:vMerge w:val="restart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72"/>
            </w:tblGrid>
            <w:tr w:rsidR="00634690" w14:paraId="79FDED2A" w14:textId="77777777" w:rsidTr="00634690">
              <w:tc>
                <w:tcPr>
                  <w:tcW w:w="4872" w:type="dxa"/>
                </w:tcPr>
                <w:p w14:paraId="7EFAE3B1" w14:textId="11223C13" w:rsidR="00634690" w:rsidRDefault="00000000">
                  <w:sdt>
                    <w:sdtPr>
                      <w:alias w:val="#Nav: /Header/CompanyVATRegistrationNo_Lbl"/>
                      <w:tag w:val="#Nav: Standard_Sales_Invoice/1306"/>
                      <w:id w:val="583350915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mpanyVATRegistrationNo_Lbl[1]" w:storeItemID="{CC217693-9BEA-4CEF-A330-CC0105C2D507}"/>
                      <w:text/>
                    </w:sdtPr>
                    <w:sdtContent>
                      <w:proofErr w:type="spellStart"/>
                      <w:r w:rsidR="00634690">
                        <w:t>CompanyVATRegistrationNo_Lbl</w:t>
                      </w:r>
                      <w:proofErr w:type="spellEnd"/>
                    </w:sdtContent>
                  </w:sdt>
                  <w:r w:rsidR="00634690">
                    <w:t xml:space="preserve"> </w:t>
                  </w:r>
                  <w:sdt>
                    <w:sdtPr>
                      <w:alias w:val="#Nav: /Header/CompanyVATRegistrationNo"/>
                      <w:tag w:val="#Nav: Standard_Sales_Invoice/1306"/>
                      <w:id w:val="1813360859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mpanyVATRegistrationNo[1]" w:storeItemID="{CC217693-9BEA-4CEF-A330-CC0105C2D507}"/>
                      <w:text/>
                    </w:sdtPr>
                    <w:sdtContent>
                      <w:proofErr w:type="spellStart"/>
                      <w:r w:rsidR="00634690">
                        <w:t>CompanyVATRegistrationNo</w:t>
                      </w:r>
                      <w:proofErr w:type="spellEnd"/>
                    </w:sdtContent>
                  </w:sdt>
                </w:p>
              </w:tc>
            </w:tr>
            <w:tr w:rsidR="00634690" w14:paraId="62B487F0" w14:textId="77777777" w:rsidTr="00634690">
              <w:tc>
                <w:tcPr>
                  <w:tcW w:w="4872" w:type="dxa"/>
                </w:tcPr>
                <w:p w14:paraId="1D806BCE" w14:textId="758FDC1C" w:rsidR="00634690" w:rsidRDefault="00000000">
                  <w:sdt>
                    <w:sdtPr>
                      <w:alias w:val="#Nav: /Header/CompanyAddress2"/>
                      <w:tag w:val="#Nav: Standard_Sales_Invoice/1306"/>
                      <w:id w:val="1143534722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mpanyAddress2[1]" w:storeItemID="{CC217693-9BEA-4CEF-A330-CC0105C2D507}"/>
                      <w:text/>
                    </w:sdtPr>
                    <w:sdtContent>
                      <w:r w:rsidR="00634690">
                        <w:t>CompanyAddress2</w:t>
                      </w:r>
                    </w:sdtContent>
                  </w:sdt>
                  <w:r w:rsidR="00634690">
                    <w:t xml:space="preserve">,  </w:t>
                  </w:r>
                  <w:sdt>
                    <w:sdtPr>
                      <w:alias w:val="#Nav: /Header/CompanyAddress4"/>
                      <w:tag w:val="#Nav: Standard_Sales_Invoice/1306"/>
                      <w:id w:val="1308520799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mpanyAddress4[1]" w:storeItemID="{CC217693-9BEA-4CEF-A330-CC0105C2D507}"/>
                      <w:text/>
                    </w:sdtPr>
                    <w:sdtContent>
                      <w:r w:rsidR="00634690">
                        <w:t>CompanyAddress4</w:t>
                      </w:r>
                    </w:sdtContent>
                  </w:sdt>
                </w:p>
              </w:tc>
            </w:tr>
            <w:tr w:rsidR="00634690" w14:paraId="3EEA7FAB" w14:textId="77777777" w:rsidTr="00634690">
              <w:tc>
                <w:tcPr>
                  <w:tcW w:w="4872" w:type="dxa"/>
                </w:tcPr>
                <w:p w14:paraId="42CFF4AE" w14:textId="606073EA" w:rsidR="00634690" w:rsidRDefault="00000000">
                  <w:sdt>
                    <w:sdtPr>
                      <w:alias w:val="#Nav: /Header/CompanyPhoneNo_Lbl"/>
                      <w:tag w:val="#Nav: Standard_Sales_Invoice/1306"/>
                      <w:id w:val="42571781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mpanyPhoneNo_Lbl[1]" w:storeItemID="{CC217693-9BEA-4CEF-A330-CC0105C2D507}"/>
                      <w:text/>
                    </w:sdtPr>
                    <w:sdtContent>
                      <w:proofErr w:type="spellStart"/>
                      <w:r w:rsidR="00634690">
                        <w:t>CompanyPhoneNo_Lbl</w:t>
                      </w:r>
                      <w:proofErr w:type="spellEnd"/>
                    </w:sdtContent>
                  </w:sdt>
                  <w:r w:rsidR="00634690">
                    <w:t xml:space="preserve"> </w:t>
                  </w:r>
                  <w:sdt>
                    <w:sdtPr>
                      <w:alias w:val="#Nav: /Header/CompanyPhoneNo"/>
                      <w:tag w:val="#Nav: Standard_Sales_Invoice/1306"/>
                      <w:id w:val="2020430984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mpanyPhoneNo[1]" w:storeItemID="{CC217693-9BEA-4CEF-A330-CC0105C2D507}"/>
                      <w:text/>
                    </w:sdtPr>
                    <w:sdtContent>
                      <w:proofErr w:type="spellStart"/>
                      <w:r w:rsidR="00634690">
                        <w:t>CompanyPhoneNo</w:t>
                      </w:r>
                      <w:proofErr w:type="spellEnd"/>
                    </w:sdtContent>
                  </w:sdt>
                  <w:r w:rsidR="00B105FE">
                    <w:t xml:space="preserve"> </w:t>
                  </w:r>
                </w:p>
              </w:tc>
            </w:tr>
            <w:tr w:rsidR="00634690" w14:paraId="72FA1272" w14:textId="77777777" w:rsidTr="00634690">
              <w:sdt>
                <w:sdtPr>
                  <w:alias w:val="#Nav: /Header/CompanyEMail"/>
                  <w:tag w:val="#Nav: Standard_Sales_Invoice/1306"/>
                  <w:id w:val="-926262229"/>
                  <w:placeholder>
                    <w:docPart w:val="DefaultPlaceholder_-1854013440"/>
                  </w:placeholder>
                  <w:dataBinding w:prefixMappings="xmlns:ns0='urn:microsoft-dynamics-nav/reports/Standard_Sales_Invoice/1306/'" w:xpath="/ns0:NavWordReportXmlPart[1]/ns0:Header[1]/ns0:CompanyEMail[1]" w:storeItemID="{CC217693-9BEA-4CEF-A330-CC0105C2D507}"/>
                  <w:text/>
                </w:sdtPr>
                <w:sdtContent>
                  <w:tc>
                    <w:tcPr>
                      <w:tcW w:w="4872" w:type="dxa"/>
                    </w:tcPr>
                    <w:p w14:paraId="45308F66" w14:textId="4786D666" w:rsidR="00634690" w:rsidRDefault="00634690">
                      <w:proofErr w:type="spellStart"/>
                      <w:r>
                        <w:t>CompanyEMail</w:t>
                      </w:r>
                      <w:proofErr w:type="spellEnd"/>
                    </w:p>
                  </w:tc>
                </w:sdtContent>
              </w:sdt>
            </w:tr>
            <w:tr w:rsidR="00382B50" w14:paraId="4E5F8822" w14:textId="77777777" w:rsidTr="00634690">
              <w:tc>
                <w:tcPr>
                  <w:tcW w:w="4872" w:type="dxa"/>
                </w:tcPr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646"/>
                  </w:tblGrid>
                  <w:tr w:rsidR="00382B50" w14:paraId="28BA0DD5" w14:textId="77777777" w:rsidTr="00382B50">
                    <w:sdt>
                      <w:sdtPr>
                        <w:rPr>
                          <w:b/>
                          <w:bCs/>
                        </w:rPr>
                        <w:alias w:val="#Nav: /Header/SalesPerson_Lbl"/>
                        <w:tag w:val="#Nav: Standard_Sales_Invoice/1306"/>
                        <w:id w:val="-1467652956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Invoice/1306/'" w:xpath="/ns0:NavWordReportXmlPart[1]/ns0:Header[1]/ns0:SalesPerson_Lbl[1]" w:storeItemID="{CC217693-9BEA-4CEF-A330-CC0105C2D507}"/>
                        <w:text/>
                      </w:sdtPr>
                      <w:sdtContent>
                        <w:tc>
                          <w:tcPr>
                            <w:tcW w:w="4646" w:type="dxa"/>
                            <w:vAlign w:val="center"/>
                          </w:tcPr>
                          <w:p w14:paraId="2330F880" w14:textId="4621BF40" w:rsidR="00382B50" w:rsidRPr="003D69C8" w:rsidRDefault="00382B50" w:rsidP="00382B5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D69C8">
                              <w:rPr>
                                <w:b/>
                                <w:bCs/>
                              </w:rPr>
                              <w:t>SalesPerson_Lbl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382B50" w14:paraId="27D10131" w14:textId="77777777" w:rsidTr="00382B50">
                    <w:sdt>
                      <w:sdtPr>
                        <w:rPr>
                          <w:b/>
                          <w:bCs/>
                        </w:rPr>
                        <w:alias w:val="#Nav: /Header/SalesPersonName"/>
                        <w:tag w:val="#Nav: Standard_Sales_Invoice/1306"/>
                        <w:id w:val="1299182567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Invoice/1306/'" w:xpath="/ns0:NavWordReportXmlPart[1]/ns0:Header[1]/ns0:SalesPersonName[1]" w:storeItemID="{CC217693-9BEA-4CEF-A330-CC0105C2D507}"/>
                        <w:text/>
                      </w:sdtPr>
                      <w:sdtContent>
                        <w:tc>
                          <w:tcPr>
                            <w:tcW w:w="4646" w:type="dxa"/>
                            <w:vAlign w:val="center"/>
                          </w:tcPr>
                          <w:p w14:paraId="04B17B3A" w14:textId="1AA1422C" w:rsidR="00382B50" w:rsidRPr="003D69C8" w:rsidRDefault="00382B50" w:rsidP="00382B5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D69C8">
                              <w:rPr>
                                <w:b/>
                                <w:bCs/>
                              </w:rPr>
                              <w:t>SalesPersonName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382B50" w14:paraId="3C7BEA95" w14:textId="77777777" w:rsidTr="00382B50">
                    <w:sdt>
                      <w:sdtPr>
                        <w:rPr>
                          <w:b/>
                          <w:bCs/>
                        </w:rPr>
                        <w:alias w:val="#Nav: /Header/SellToContactMobilePhoneNo"/>
                        <w:tag w:val="#Nav: Standard_Sales_Invoice/1306"/>
                        <w:id w:val="757328404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Invoice/1306/'" w:xpath="/ns0:NavWordReportXmlPart[1]/ns0:Header[1]/ns0:SellToContactMobilePhoneNo[1]" w:storeItemID="{CC217693-9BEA-4CEF-A330-CC0105C2D507}"/>
                        <w:text/>
                      </w:sdtPr>
                      <w:sdtContent>
                        <w:tc>
                          <w:tcPr>
                            <w:tcW w:w="4646" w:type="dxa"/>
                            <w:vAlign w:val="center"/>
                          </w:tcPr>
                          <w:p w14:paraId="18277338" w14:textId="57F888CA" w:rsidR="00382B50" w:rsidRPr="003D69C8" w:rsidRDefault="00382B50" w:rsidP="00382B5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D69C8">
                              <w:rPr>
                                <w:b/>
                                <w:bCs/>
                              </w:rPr>
                              <w:t>SellToContactMobilePhoneNo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p w14:paraId="2122C801" w14:textId="77777777" w:rsidR="00382B50" w:rsidRDefault="00382B50"/>
              </w:tc>
            </w:tr>
          </w:tbl>
          <w:p w14:paraId="46DD09A9" w14:textId="77777777" w:rsidR="00634690" w:rsidRDefault="00634690"/>
        </w:tc>
        <w:tc>
          <w:tcPr>
            <w:tcW w:w="509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872"/>
            </w:tblGrid>
            <w:tr w:rsidR="00634690" w14:paraId="53A841FC" w14:textId="77777777" w:rsidTr="00634690">
              <w:sdt>
                <w:sdtPr>
                  <w:alias w:val="#Nav: /Header/ExternalDocumentNo_Lbl"/>
                  <w:tag w:val="#Nav: Standard_Sales_Invoice/1306"/>
                  <w:id w:val="-1819026191"/>
                  <w:placeholder>
                    <w:docPart w:val="DefaultPlaceholder_-1854013440"/>
                  </w:placeholder>
                  <w:dataBinding w:prefixMappings="xmlns:ns0='urn:microsoft-dynamics-nav/reports/Standard_Sales_Invoice/1306/'" w:xpath="/ns0:NavWordReportXmlPart[1]/ns0:Header[1]/ns0:ExternalDocumentNo_Lbl[1]" w:storeItemID="{CC217693-9BEA-4CEF-A330-CC0105C2D507}"/>
                  <w:text/>
                </w:sdtPr>
                <w:sdtContent>
                  <w:tc>
                    <w:tcPr>
                      <w:tcW w:w="4872" w:type="dxa"/>
                      <w:tcBorders>
                        <w:top w:val="nil"/>
                        <w:left w:val="nil"/>
                        <w:bottom w:val="single" w:sz="4" w:space="0" w:color="auto"/>
                        <w:right w:val="nil"/>
                      </w:tcBorders>
                      <w:vAlign w:val="bottom"/>
                    </w:tcPr>
                    <w:p w14:paraId="39B79A53" w14:textId="601C0B25" w:rsidR="00634690" w:rsidRDefault="00634690" w:rsidP="00634690">
                      <w:proofErr w:type="spellStart"/>
                      <w:r>
                        <w:t>ExternalDocumentNo_Lbl</w:t>
                      </w:r>
                      <w:proofErr w:type="spellEnd"/>
                    </w:p>
                  </w:tc>
                </w:sdtContent>
              </w:sdt>
            </w:tr>
            <w:tr w:rsidR="00634690" w14:paraId="67B9448E" w14:textId="77777777" w:rsidTr="00634690">
              <w:sdt>
                <w:sdtPr>
                  <w:alias w:val="#Nav: /Header/ExternalDocumentNo"/>
                  <w:tag w:val="#Nav: Standard_Sales_Invoice/1306"/>
                  <w:id w:val="-1657525668"/>
                  <w:placeholder>
                    <w:docPart w:val="1F6634B50AFD49BBAD14145EE5F2C9CA"/>
                  </w:placeholder>
                  <w:dataBinding w:prefixMappings="xmlns:ns0='urn:microsoft-dynamics-nav/reports/Standard_Sales_Invoice/1306/'" w:xpath="/ns0:NavWordReportXmlPart[1]/ns0:Header[1]/ns0:ExternalDocumentNo[1]" w:storeItemID="{CC217693-9BEA-4CEF-A330-CC0105C2D507}"/>
                  <w:text/>
                </w:sdtPr>
                <w:sdtContent>
                  <w:tc>
                    <w:tcPr>
                      <w:tcW w:w="4872" w:type="dxa"/>
                      <w:tcBorders>
                        <w:top w:val="single" w:sz="4" w:space="0" w:color="auto"/>
                      </w:tcBorders>
                      <w:vAlign w:val="center"/>
                    </w:tcPr>
                    <w:p w14:paraId="78F84699" w14:textId="100ADF15" w:rsidR="00634690" w:rsidRDefault="00A35782" w:rsidP="00634690">
                      <w:pPr>
                        <w:jc w:val="center"/>
                      </w:pPr>
                      <w:proofErr w:type="spellStart"/>
                      <w:r>
                        <w:t>ExternalDocumentNo</w:t>
                      </w:r>
                      <w:proofErr w:type="spellEnd"/>
                    </w:p>
                  </w:tc>
                </w:sdtContent>
              </w:sdt>
            </w:tr>
          </w:tbl>
          <w:p w14:paraId="28C868A5" w14:textId="77777777" w:rsidR="00634690" w:rsidRDefault="00634690"/>
        </w:tc>
      </w:tr>
      <w:tr w:rsidR="002702B7" w14:paraId="1A9DCB88" w14:textId="77777777" w:rsidTr="00B105FE">
        <w:tc>
          <w:tcPr>
            <w:tcW w:w="5098" w:type="dxa"/>
            <w:vMerge/>
          </w:tcPr>
          <w:p w14:paraId="272AEB59" w14:textId="77777777" w:rsidR="002702B7" w:rsidRDefault="002702B7"/>
        </w:tc>
        <w:tc>
          <w:tcPr>
            <w:tcW w:w="5098" w:type="dxa"/>
          </w:tcPr>
          <w:p w14:paraId="3493868E" w14:textId="77777777" w:rsidR="002702B7" w:rsidRDefault="002702B7" w:rsidP="00634690"/>
        </w:tc>
      </w:tr>
      <w:tr w:rsidR="00634690" w14:paraId="47040673" w14:textId="77777777" w:rsidTr="00634690">
        <w:tc>
          <w:tcPr>
            <w:tcW w:w="5098" w:type="dxa"/>
            <w:vMerge/>
          </w:tcPr>
          <w:p w14:paraId="1B1B97FB" w14:textId="77777777" w:rsidR="00634690" w:rsidRDefault="00634690"/>
        </w:tc>
        <w:tc>
          <w:tcPr>
            <w:tcW w:w="5098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6"/>
              <w:gridCol w:w="2436"/>
            </w:tblGrid>
            <w:tr w:rsidR="00634690" w14:paraId="154CF2AE" w14:textId="77777777" w:rsidTr="00B105FE">
              <w:sdt>
                <w:sdtPr>
                  <w:alias w:val="#Nav: /Header/SelltoCustomerNo_Lbl"/>
                  <w:tag w:val="#Nav: Standard_Sales_Invoice/1306"/>
                  <w:id w:val="-36359521"/>
                  <w:placeholder>
                    <w:docPart w:val="DefaultPlaceholder_-1854013440"/>
                  </w:placeholder>
                  <w:dataBinding w:prefixMappings="xmlns:ns0='urn:microsoft-dynamics-nav/reports/Standard_Sales_Invoice/1306/'" w:xpath="/ns0:NavWordReportXmlPart[1]/ns0:Header[1]/ns0:SelltoCustomerNo_Lbl[1]" w:storeItemID="{CC217693-9BEA-4CEF-A330-CC0105C2D507}"/>
                  <w:text/>
                </w:sdtPr>
                <w:sdtContent>
                  <w:tc>
                    <w:tcPr>
                      <w:tcW w:w="2436" w:type="dxa"/>
                    </w:tcPr>
                    <w:p w14:paraId="07AE818C" w14:textId="3D62E4DD" w:rsidR="00634690" w:rsidRDefault="00B105FE">
                      <w:proofErr w:type="spellStart"/>
                      <w:r>
                        <w:t>SelltoCustomerNo_Lbl</w:t>
                      </w:r>
                      <w:proofErr w:type="spellEnd"/>
                    </w:p>
                  </w:tc>
                </w:sdtContent>
              </w:sdt>
              <w:sdt>
                <w:sdtPr>
                  <w:rPr>
                    <w:b/>
                    <w:bCs/>
                  </w:rPr>
                  <w:alias w:val="#Nav: /Header/CustomerAddress1"/>
                  <w:tag w:val="#Nav: Standard_Sales_Invoice/1306"/>
                  <w:id w:val="-1008130915"/>
                  <w:placeholder>
                    <w:docPart w:val="DefaultPlaceholder_-1854013440"/>
                  </w:placeholder>
                  <w:dataBinding w:prefixMappings="xmlns:ns0='urn:microsoft-dynamics-nav/reports/Standard_Sales_Invoice/1306/'" w:xpath="/ns0:NavWordReportXmlPart[1]/ns0:Header[1]/ns0:CustomerAddress1[1]" w:storeItemID="{CC217693-9BEA-4CEF-A330-CC0105C2D507}"/>
                  <w:text/>
                </w:sdtPr>
                <w:sdtContent>
                  <w:tc>
                    <w:tcPr>
                      <w:tcW w:w="2436" w:type="dxa"/>
                    </w:tcPr>
                    <w:p w14:paraId="4CAC9E97" w14:textId="66C49B8A" w:rsidR="00634690" w:rsidRPr="003D69C8" w:rsidRDefault="00B105FE">
                      <w:pPr>
                        <w:rPr>
                          <w:b/>
                          <w:bCs/>
                        </w:rPr>
                      </w:pPr>
                      <w:r w:rsidRPr="003D69C8">
                        <w:rPr>
                          <w:b/>
                          <w:bCs/>
                        </w:rPr>
                        <w:t>CustomerAddress1</w:t>
                      </w:r>
                    </w:p>
                  </w:tc>
                </w:sdtContent>
              </w:sdt>
            </w:tr>
            <w:tr w:rsidR="00634690" w14:paraId="7279DFBD" w14:textId="77777777" w:rsidTr="00B105FE">
              <w:sdt>
                <w:sdtPr>
                  <w:alias w:val="#Nav: /Header/SelltoCustomerNo"/>
                  <w:tag w:val="#Nav: Standard_Sales_Invoice/1306"/>
                  <w:id w:val="2144765138"/>
                  <w:placeholder>
                    <w:docPart w:val="DefaultPlaceholder_-1854013440"/>
                  </w:placeholder>
                  <w:dataBinding w:prefixMappings="xmlns:ns0='urn:microsoft-dynamics-nav/reports/Standard_Sales_Invoice/1306/'" w:xpath="/ns0:NavWordReportXmlPart[1]/ns0:Header[1]/ns0:SelltoCustomerNo[1]" w:storeItemID="{CC217693-9BEA-4CEF-A330-CC0105C2D507}"/>
                  <w:text/>
                </w:sdtPr>
                <w:sdtContent>
                  <w:tc>
                    <w:tcPr>
                      <w:tcW w:w="2436" w:type="dxa"/>
                    </w:tcPr>
                    <w:p w14:paraId="4406BF4C" w14:textId="083756EB" w:rsidR="00634690" w:rsidRDefault="00B105FE">
                      <w:proofErr w:type="spellStart"/>
                      <w:r>
                        <w:t>SelltoCustomerNo</w:t>
                      </w:r>
                      <w:proofErr w:type="spellEnd"/>
                    </w:p>
                  </w:tc>
                </w:sdtContent>
              </w:sdt>
              <w:sdt>
                <w:sdtPr>
                  <w:alias w:val="#Nav: /Header/CustomerAddress2"/>
                  <w:tag w:val="#Nav: Standard_Sales_Invoice/1306"/>
                  <w:id w:val="606701160"/>
                  <w:placeholder>
                    <w:docPart w:val="DefaultPlaceholder_-1854013440"/>
                  </w:placeholder>
                  <w:dataBinding w:prefixMappings="xmlns:ns0='urn:microsoft-dynamics-nav/reports/Standard_Sales_Invoice/1306/'" w:xpath="/ns0:NavWordReportXmlPart[1]/ns0:Header[1]/ns0:CustomerAddress2[1]" w:storeItemID="{CC217693-9BEA-4CEF-A330-CC0105C2D507}"/>
                  <w:text/>
                </w:sdtPr>
                <w:sdtContent>
                  <w:tc>
                    <w:tcPr>
                      <w:tcW w:w="2436" w:type="dxa"/>
                    </w:tcPr>
                    <w:p w14:paraId="51E5A864" w14:textId="2C15386E" w:rsidR="00634690" w:rsidRDefault="00B105FE">
                      <w:r>
                        <w:t>CustomerAddress2</w:t>
                      </w:r>
                    </w:p>
                  </w:tc>
                </w:sdtContent>
              </w:sdt>
            </w:tr>
            <w:tr w:rsidR="00634690" w14:paraId="2ED69E92" w14:textId="77777777" w:rsidTr="00B105FE">
              <w:tc>
                <w:tcPr>
                  <w:tcW w:w="2436" w:type="dxa"/>
                </w:tcPr>
                <w:p w14:paraId="48894694" w14:textId="77777777" w:rsidR="00634690" w:rsidRDefault="00634690"/>
              </w:tc>
              <w:sdt>
                <w:sdtPr>
                  <w:alias w:val="#Nav: /Header/CustomerAddress3"/>
                  <w:tag w:val="#Nav: Standard_Sales_Invoice/1306"/>
                  <w:id w:val="1552723900"/>
                  <w:placeholder>
                    <w:docPart w:val="DefaultPlaceholder_-1854013440"/>
                  </w:placeholder>
                  <w:dataBinding w:prefixMappings="xmlns:ns0='urn:microsoft-dynamics-nav/reports/Standard_Sales_Invoice/1306/'" w:xpath="/ns0:NavWordReportXmlPart[1]/ns0:Header[1]/ns0:CustomerAddress3[1]" w:storeItemID="{CC217693-9BEA-4CEF-A330-CC0105C2D507}"/>
                  <w:text/>
                </w:sdtPr>
                <w:sdtContent>
                  <w:tc>
                    <w:tcPr>
                      <w:tcW w:w="2436" w:type="dxa"/>
                    </w:tcPr>
                    <w:p w14:paraId="55656B6A" w14:textId="4E0041B0" w:rsidR="00634690" w:rsidRDefault="00B105FE">
                      <w:r>
                        <w:t>CustomerAddress3</w:t>
                      </w:r>
                    </w:p>
                  </w:tc>
                </w:sdtContent>
              </w:sdt>
            </w:tr>
            <w:tr w:rsidR="00634690" w14:paraId="2DE8450F" w14:textId="77777777" w:rsidTr="00B105FE">
              <w:tc>
                <w:tcPr>
                  <w:tcW w:w="2436" w:type="dxa"/>
                </w:tcPr>
                <w:p w14:paraId="7A8E1171" w14:textId="77777777" w:rsidR="00634690" w:rsidRDefault="00634690"/>
              </w:tc>
              <w:sdt>
                <w:sdtPr>
                  <w:alias w:val="#Nav: /Header/CustomerAddress4"/>
                  <w:tag w:val="#Nav: Standard_Sales_Invoice/1306"/>
                  <w:id w:val="-1766991640"/>
                  <w:placeholder>
                    <w:docPart w:val="DefaultPlaceholder_-1854013440"/>
                  </w:placeholder>
                  <w:dataBinding w:prefixMappings="xmlns:ns0='urn:microsoft-dynamics-nav/reports/Standard_Sales_Invoice/1306/'" w:xpath="/ns0:NavWordReportXmlPart[1]/ns0:Header[1]/ns0:CustomerAddress4[1]" w:storeItemID="{CC217693-9BEA-4CEF-A330-CC0105C2D507}"/>
                  <w:text/>
                </w:sdtPr>
                <w:sdtContent>
                  <w:tc>
                    <w:tcPr>
                      <w:tcW w:w="2436" w:type="dxa"/>
                    </w:tcPr>
                    <w:p w14:paraId="3740040D" w14:textId="2FABB271" w:rsidR="00634690" w:rsidRDefault="00B105FE">
                      <w:r>
                        <w:t>CustomerAddress4</w:t>
                      </w:r>
                    </w:p>
                  </w:tc>
                </w:sdtContent>
              </w:sdt>
            </w:tr>
            <w:tr w:rsidR="00634690" w14:paraId="6AB9CA94" w14:textId="77777777" w:rsidTr="00B105FE">
              <w:tc>
                <w:tcPr>
                  <w:tcW w:w="2436" w:type="dxa"/>
                </w:tcPr>
                <w:p w14:paraId="42AE1E3A" w14:textId="77777777" w:rsidR="00634690" w:rsidRDefault="00634690"/>
              </w:tc>
              <w:sdt>
                <w:sdtPr>
                  <w:alias w:val="#Nav: /Header/CustomerAddress5"/>
                  <w:tag w:val="#Nav: Standard_Sales_Invoice/1306"/>
                  <w:id w:val="-920564839"/>
                  <w:placeholder>
                    <w:docPart w:val="DefaultPlaceholder_-1854013440"/>
                  </w:placeholder>
                  <w:dataBinding w:prefixMappings="xmlns:ns0='urn:microsoft-dynamics-nav/reports/Standard_Sales_Invoice/1306/'" w:xpath="/ns0:NavWordReportXmlPart[1]/ns0:Header[1]/ns0:CustomerAddress5[1]" w:storeItemID="{CC217693-9BEA-4CEF-A330-CC0105C2D507}"/>
                  <w:text/>
                </w:sdtPr>
                <w:sdtContent>
                  <w:tc>
                    <w:tcPr>
                      <w:tcW w:w="2436" w:type="dxa"/>
                    </w:tcPr>
                    <w:p w14:paraId="2CCA5F61" w14:textId="3B564855" w:rsidR="00634690" w:rsidRDefault="00B105FE">
                      <w:r>
                        <w:t>CustomerAddress5</w:t>
                      </w:r>
                    </w:p>
                  </w:tc>
                </w:sdtContent>
              </w:sdt>
            </w:tr>
            <w:tr w:rsidR="00634690" w14:paraId="7FA35FB9" w14:textId="77777777" w:rsidTr="00B105FE">
              <w:tc>
                <w:tcPr>
                  <w:tcW w:w="2436" w:type="dxa"/>
                </w:tcPr>
                <w:p w14:paraId="749D6E66" w14:textId="77777777" w:rsidR="00634690" w:rsidRDefault="00634690"/>
              </w:tc>
              <w:sdt>
                <w:sdtPr>
                  <w:alias w:val="#Nav: /Header/CustomerAddress6"/>
                  <w:tag w:val="#Nav: Standard_Sales_Invoice/1306"/>
                  <w:id w:val="2037765565"/>
                  <w:placeholder>
                    <w:docPart w:val="DefaultPlaceholder_-1854013440"/>
                  </w:placeholder>
                  <w:dataBinding w:prefixMappings="xmlns:ns0='urn:microsoft-dynamics-nav/reports/Standard_Sales_Invoice/1306/'" w:xpath="/ns0:NavWordReportXmlPart[1]/ns0:Header[1]/ns0:CustomerAddress6[1]" w:storeItemID="{CC217693-9BEA-4CEF-A330-CC0105C2D507}"/>
                  <w:text/>
                </w:sdtPr>
                <w:sdtContent>
                  <w:tc>
                    <w:tcPr>
                      <w:tcW w:w="2436" w:type="dxa"/>
                    </w:tcPr>
                    <w:p w14:paraId="56A128B4" w14:textId="794467BC" w:rsidR="00634690" w:rsidRDefault="00B105FE">
                      <w:r>
                        <w:t>CustomerAddress6</w:t>
                      </w:r>
                    </w:p>
                  </w:tc>
                </w:sdtContent>
              </w:sdt>
            </w:tr>
            <w:tr w:rsidR="00634690" w14:paraId="7476EB84" w14:textId="77777777" w:rsidTr="00B105FE">
              <w:tc>
                <w:tcPr>
                  <w:tcW w:w="2436" w:type="dxa"/>
                </w:tcPr>
                <w:p w14:paraId="7A410D6A" w14:textId="77777777" w:rsidR="00634690" w:rsidRDefault="00634690"/>
              </w:tc>
              <w:sdt>
                <w:sdtPr>
                  <w:alias w:val="#Nav: /Header/VATRegistrationNo"/>
                  <w:tag w:val="#Nav: Standard_Sales_Invoice/1306"/>
                  <w:id w:val="563375663"/>
                  <w:placeholder>
                    <w:docPart w:val="DefaultPlaceholder_-1854013440"/>
                  </w:placeholder>
                  <w:dataBinding w:prefixMappings="xmlns:ns0='urn:microsoft-dynamics-nav/reports/Standard_Sales_Invoice/1306/'" w:xpath="/ns0:NavWordReportXmlPart[1]/ns0:Header[1]/ns0:VATRegistrationNo[1]" w:storeItemID="{CC217693-9BEA-4CEF-A330-CC0105C2D507}"/>
                  <w:text/>
                </w:sdtPr>
                <w:sdtContent>
                  <w:tc>
                    <w:tcPr>
                      <w:tcW w:w="2436" w:type="dxa"/>
                    </w:tcPr>
                    <w:p w14:paraId="2CAC9904" w14:textId="6A6741EF" w:rsidR="00634690" w:rsidRDefault="00B105FE">
                      <w:proofErr w:type="spellStart"/>
                      <w:r>
                        <w:t>VATRegistrationNo</w:t>
                      </w:r>
                      <w:proofErr w:type="spellEnd"/>
                    </w:p>
                  </w:tc>
                </w:sdtContent>
              </w:sdt>
            </w:tr>
          </w:tbl>
          <w:p w14:paraId="0CA23CD2" w14:textId="77777777" w:rsidR="00634690" w:rsidRDefault="00634690"/>
        </w:tc>
      </w:tr>
    </w:tbl>
    <w:tbl>
      <w:tblPr>
        <w:tblStyle w:val="Tablaconcuadrcula"/>
        <w:tblpPr w:leftFromText="141" w:rightFromText="141" w:vertAnchor="text" w:horzAnchor="margin" w:tblpY="431"/>
        <w:tblW w:w="0" w:type="auto"/>
        <w:tblLook w:val="04A0" w:firstRow="1" w:lastRow="0" w:firstColumn="1" w:lastColumn="0" w:noHBand="0" w:noVBand="1"/>
      </w:tblPr>
      <w:tblGrid>
        <w:gridCol w:w="2239"/>
        <w:gridCol w:w="2239"/>
        <w:gridCol w:w="2239"/>
        <w:gridCol w:w="2239"/>
      </w:tblGrid>
      <w:tr w:rsidR="00B85014" w:rsidRPr="0000595C" w14:paraId="77E84F26" w14:textId="77777777" w:rsidTr="003223B2">
        <w:trPr>
          <w:trHeight w:val="303"/>
        </w:trPr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D4CA35" w14:textId="77777777" w:rsidR="00B85014" w:rsidRPr="0000595C" w:rsidRDefault="00B85014" w:rsidP="003223B2">
            <w:pPr>
              <w:pStyle w:val="Subttulo"/>
            </w:pPr>
          </w:p>
        </w:tc>
        <w:sdt>
          <w:sdtPr>
            <w:alias w:val="#Nav: /Header/DocumentNo_Lbl"/>
            <w:tag w:val="#Nav: Standard_Sales_Invoice/1306"/>
            <w:id w:val="-1264921177"/>
            <w:placeholder>
              <w:docPart w:val="1F9108131B9841A49ADE8638BF8C0D9B"/>
            </w:placeholder>
            <w:dataBinding w:prefixMappings="xmlns:ns0='urn:microsoft-dynamics-nav/reports/Standard_Sales_Invoice/1306/'" w:xpath="/ns0:NavWordReportXmlPart[1]/ns0:Header[1]/ns0:DocumentNo_Lbl[1]" w:storeItemID="{CC217693-9BEA-4CEF-A330-CC0105C2D507}"/>
            <w:text/>
          </w:sdtPr>
          <w:sdtContent>
            <w:tc>
              <w:tcPr>
                <w:tcW w:w="2239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5A5DFE90" w14:textId="77777777" w:rsidR="00B85014" w:rsidRPr="0000595C" w:rsidRDefault="00B85014" w:rsidP="003223B2">
                <w:pPr>
                  <w:pStyle w:val="Subttulo"/>
                </w:pPr>
                <w:proofErr w:type="spellStart"/>
                <w:proofErr w:type="gramStart"/>
                <w:r w:rsidRPr="0000595C">
                  <w:t>DocumentNo</w:t>
                </w:r>
                <w:proofErr w:type="gramEnd"/>
                <w:r w:rsidRPr="0000595C">
                  <w:t>_Lbl</w:t>
                </w:r>
                <w:proofErr w:type="spellEnd"/>
              </w:p>
            </w:tc>
          </w:sdtContent>
        </w:sdt>
        <w:sdt>
          <w:sdtPr>
            <w:alias w:val="#Nav: /Header/DocumentDate_Lbl"/>
            <w:tag w:val="#Nav: Standard_Sales_Invoice/1306"/>
            <w:id w:val="1017590509"/>
            <w:placeholder>
              <w:docPart w:val="1F9108131B9841A49ADE8638BF8C0D9B"/>
            </w:placeholder>
            <w:dataBinding w:prefixMappings="xmlns:ns0='urn:microsoft-dynamics-nav/reports/Standard_Sales_Invoice/1306/'" w:xpath="/ns0:NavWordReportXmlPart[1]/ns0:Header[1]/ns0:DocumentDate_Lbl[1]" w:storeItemID="{CC217693-9BEA-4CEF-A330-CC0105C2D507}"/>
            <w:text/>
          </w:sdtPr>
          <w:sdtContent>
            <w:tc>
              <w:tcPr>
                <w:tcW w:w="2239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62FBB3B3" w14:textId="77777777" w:rsidR="00B85014" w:rsidRPr="0000595C" w:rsidRDefault="00B85014" w:rsidP="003223B2">
                <w:pPr>
                  <w:pStyle w:val="Subttulo"/>
                </w:pPr>
                <w:proofErr w:type="spellStart"/>
                <w:r w:rsidRPr="0000595C">
                  <w:t>DocumentDate_Lbl</w:t>
                </w:r>
                <w:proofErr w:type="spellEnd"/>
              </w:p>
            </w:tc>
          </w:sdtContent>
        </w:sdt>
        <w:sdt>
          <w:sdtPr>
            <w:alias w:val="#Nav: /Header/Page_Lbl"/>
            <w:tag w:val="#Nav: Standard_Sales_Invoice/1306"/>
            <w:id w:val="110556362"/>
            <w:placeholder>
              <w:docPart w:val="C3B792EC7004467E9C05B0C8E68A6322"/>
            </w:placeholder>
            <w:dataBinding w:prefixMappings="xmlns:ns0='urn:microsoft-dynamics-nav/reports/Standard_Sales_Invoice/1306/'" w:xpath="/ns0:NavWordReportXmlPart[1]/ns0:Header[1]/ns0:Page_Lbl[1]" w:storeItemID="{CC217693-9BEA-4CEF-A330-CC0105C2D507}"/>
            <w:text/>
          </w:sdtPr>
          <w:sdtContent>
            <w:tc>
              <w:tcPr>
                <w:tcW w:w="2239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</w:tcPr>
              <w:p w14:paraId="6D29CE9D" w14:textId="77777777" w:rsidR="00B85014" w:rsidRDefault="00B85014" w:rsidP="003223B2">
                <w:pPr>
                  <w:pStyle w:val="Subttulo"/>
                </w:pPr>
                <w:proofErr w:type="spellStart"/>
                <w:r>
                  <w:t>Page_Lbl</w:t>
                </w:r>
                <w:proofErr w:type="spellEnd"/>
              </w:p>
            </w:tc>
          </w:sdtContent>
        </w:sdt>
      </w:tr>
      <w:tr w:rsidR="00B85014" w:rsidRPr="0000595C" w14:paraId="3F3D17B7" w14:textId="77777777" w:rsidTr="003D69C8">
        <w:trPr>
          <w:trHeight w:val="293"/>
        </w:trPr>
        <w:sdt>
          <w:sdtPr>
            <w:rPr>
              <w:rStyle w:val="Textoennegrita"/>
            </w:rPr>
            <w:alias w:val="#Nav: /Header/DocumentTitle_Lbl"/>
            <w:tag w:val="#Nav: Standard_Sales_Invoice/1306"/>
            <w:id w:val="1367567552"/>
            <w:placeholder>
              <w:docPart w:val="1F9108131B9841A49ADE8638BF8C0D9B"/>
            </w:placeholder>
            <w:dataBinding w:prefixMappings="xmlns:ns0='urn:microsoft-dynamics-nav/reports/Standard_Sales_Invoice/1306/'" w:xpath="/ns0:NavWordReportXmlPart[1]/ns0:Header[1]/ns0:DocumentTitle_Lbl[1]" w:storeItemID="{CC217693-9BEA-4CEF-A330-CC0105C2D507}"/>
            <w:text/>
          </w:sdtPr>
          <w:sdtContent>
            <w:tc>
              <w:tcPr>
                <w:tcW w:w="2239" w:type="dxa"/>
                <w:tcBorders>
                  <w:top w:val="single" w:sz="4" w:space="0" w:color="auto"/>
                </w:tcBorders>
                <w:vAlign w:val="center"/>
              </w:tcPr>
              <w:p w14:paraId="26315739" w14:textId="77777777" w:rsidR="00B85014" w:rsidRPr="00B11166" w:rsidRDefault="00B85014" w:rsidP="003D69C8">
                <w:pPr>
                  <w:jc w:val="center"/>
                  <w:rPr>
                    <w:rStyle w:val="Textoennegrita"/>
                  </w:rPr>
                </w:pPr>
                <w:proofErr w:type="spellStart"/>
                <w:r w:rsidRPr="00B11166">
                  <w:rPr>
                    <w:rStyle w:val="Textoennegrita"/>
                  </w:rPr>
                  <w:t>DocumentTitle_Lbl</w:t>
                </w:r>
                <w:proofErr w:type="spellEnd"/>
              </w:p>
            </w:tc>
          </w:sdtContent>
        </w:sdt>
        <w:sdt>
          <w:sdtPr>
            <w:rPr>
              <w:rStyle w:val="Textoennegrita"/>
            </w:rPr>
            <w:alias w:val="#Nav: /Header/DocumentNo"/>
            <w:tag w:val="#Nav: Standard_Sales_Invoice/1306"/>
            <w:id w:val="-1365906758"/>
            <w:placeholder>
              <w:docPart w:val="1F9108131B9841A49ADE8638BF8C0D9B"/>
            </w:placeholder>
            <w:dataBinding w:prefixMappings="xmlns:ns0='urn:microsoft-dynamics-nav/reports/Standard_Sales_Invoice/1306/'" w:xpath="/ns0:NavWordReportXmlPart[1]/ns0:Header[1]/ns0:DocumentNo[1]" w:storeItemID="{CC217693-9BEA-4CEF-A330-CC0105C2D507}"/>
            <w:text/>
          </w:sdtPr>
          <w:sdtContent>
            <w:tc>
              <w:tcPr>
                <w:tcW w:w="2239" w:type="dxa"/>
                <w:tcBorders>
                  <w:top w:val="single" w:sz="4" w:space="0" w:color="auto"/>
                </w:tcBorders>
                <w:vAlign w:val="center"/>
              </w:tcPr>
              <w:p w14:paraId="4DEBE745" w14:textId="77777777" w:rsidR="00B85014" w:rsidRPr="00B11166" w:rsidRDefault="00B85014" w:rsidP="003D69C8">
                <w:pPr>
                  <w:jc w:val="center"/>
                  <w:rPr>
                    <w:rStyle w:val="Textoennegrita"/>
                  </w:rPr>
                </w:pPr>
                <w:proofErr w:type="spellStart"/>
                <w:r w:rsidRPr="00B11166">
                  <w:rPr>
                    <w:rStyle w:val="Textoennegrita"/>
                  </w:rPr>
                  <w:t>DocumentNo</w:t>
                </w:r>
                <w:proofErr w:type="spellEnd"/>
              </w:p>
            </w:tc>
          </w:sdtContent>
        </w:sdt>
        <w:sdt>
          <w:sdtPr>
            <w:rPr>
              <w:rStyle w:val="Textoennegrita"/>
            </w:rPr>
            <w:alias w:val="#Nav: /Header/DocumentDate"/>
            <w:tag w:val="#Nav: Standard_Sales_Invoice/1306"/>
            <w:id w:val="1790546536"/>
            <w:placeholder>
              <w:docPart w:val="1F9108131B9841A49ADE8638BF8C0D9B"/>
            </w:placeholder>
            <w:dataBinding w:prefixMappings="xmlns:ns0='urn:microsoft-dynamics-nav/reports/Standard_Sales_Invoice/1306/'" w:xpath="/ns0:NavWordReportXmlPart[1]/ns0:Header[1]/ns0:DocumentDate[1]" w:storeItemID="{CC217693-9BEA-4CEF-A330-CC0105C2D507}"/>
            <w:text/>
          </w:sdtPr>
          <w:sdtContent>
            <w:tc>
              <w:tcPr>
                <w:tcW w:w="2239" w:type="dxa"/>
                <w:tcBorders>
                  <w:top w:val="single" w:sz="4" w:space="0" w:color="auto"/>
                </w:tcBorders>
                <w:vAlign w:val="center"/>
              </w:tcPr>
              <w:p w14:paraId="6E14196E" w14:textId="77777777" w:rsidR="00B85014" w:rsidRPr="00B11166" w:rsidRDefault="00B85014" w:rsidP="003D69C8">
                <w:pPr>
                  <w:jc w:val="center"/>
                  <w:rPr>
                    <w:rStyle w:val="Textoennegrita"/>
                  </w:rPr>
                </w:pPr>
                <w:proofErr w:type="spellStart"/>
                <w:r w:rsidRPr="00B11166">
                  <w:rPr>
                    <w:rStyle w:val="Textoennegrita"/>
                  </w:rPr>
                  <w:t>DocumentDate</w:t>
                </w:r>
                <w:proofErr w:type="spellEnd"/>
              </w:p>
            </w:tc>
          </w:sdtContent>
        </w:sdt>
        <w:tc>
          <w:tcPr>
            <w:tcW w:w="2239" w:type="dxa"/>
            <w:tcBorders>
              <w:top w:val="single" w:sz="4" w:space="0" w:color="auto"/>
            </w:tcBorders>
            <w:vAlign w:val="center"/>
          </w:tcPr>
          <w:p w14:paraId="14208939" w14:textId="77777777" w:rsidR="00B85014" w:rsidRPr="00B11166" w:rsidRDefault="00B85014" w:rsidP="003D69C8">
            <w:pPr>
              <w:jc w:val="center"/>
              <w:rPr>
                <w:rStyle w:val="Textoennegrita"/>
              </w:rPr>
            </w:pPr>
            <w:r w:rsidRPr="00B11166">
              <w:rPr>
                <w:rStyle w:val="Textoennegrita"/>
              </w:rPr>
              <w:fldChar w:fldCharType="begin"/>
            </w:r>
            <w:r w:rsidRPr="00B11166">
              <w:rPr>
                <w:rStyle w:val="Textoennegrita"/>
              </w:rPr>
              <w:instrText>PAGE   \* MERGEFORMAT</w:instrText>
            </w:r>
            <w:r w:rsidRPr="00B11166">
              <w:rPr>
                <w:rStyle w:val="Textoennegrita"/>
              </w:rPr>
              <w:fldChar w:fldCharType="separate"/>
            </w:r>
            <w:r w:rsidRPr="00B11166">
              <w:rPr>
                <w:rStyle w:val="Textoennegrita"/>
                <w:lang w:val="es-ES"/>
              </w:rPr>
              <w:t>1</w:t>
            </w:r>
            <w:r w:rsidRPr="00B11166">
              <w:rPr>
                <w:rStyle w:val="Textoennegrita"/>
              </w:rPr>
              <w:fldChar w:fldCharType="end"/>
            </w:r>
          </w:p>
        </w:tc>
      </w:tr>
    </w:tbl>
    <w:p w14:paraId="4A1ECD67" w14:textId="77777777" w:rsidR="00634690" w:rsidRDefault="00634690"/>
    <w:p w14:paraId="254D28F5" w14:textId="77777777" w:rsidR="00CD3AB7" w:rsidRPr="0000595C" w:rsidRDefault="005A3356" w:rsidP="00F64248">
      <w:pPr>
        <w:pStyle w:val="Style1"/>
        <w:rPr>
          <w:rFonts w:ascii="Arial" w:hAnsi="Arial" w:cs="Arial"/>
          <w:sz w:val="20"/>
        </w:rPr>
      </w:pPr>
      <w:r w:rsidRPr="0000595C">
        <w:rPr>
          <w:rFonts w:ascii="Arial" w:hAnsi="Arial" w:cs="Arial"/>
          <w:sz w:val="20"/>
        </w:rPr>
        <w:br w:type="textWrapping" w:clear="all"/>
      </w:r>
    </w:p>
    <w:tbl>
      <w:tblPr>
        <w:tblStyle w:val="Tablaconcuadrcula"/>
        <w:tblpPr w:leftFromText="141" w:rightFromText="141" w:vertAnchor="text" w:horzAnchor="margin" w:tblpY="157"/>
        <w:tblW w:w="0" w:type="auto"/>
        <w:tblLook w:val="04A0" w:firstRow="1" w:lastRow="0" w:firstColumn="1" w:lastColumn="0" w:noHBand="0" w:noVBand="1"/>
      </w:tblPr>
      <w:tblGrid>
        <w:gridCol w:w="1238"/>
        <w:gridCol w:w="1505"/>
        <w:gridCol w:w="1322"/>
        <w:gridCol w:w="1033"/>
        <w:gridCol w:w="1695"/>
        <w:gridCol w:w="1258"/>
        <w:gridCol w:w="2145"/>
      </w:tblGrid>
      <w:tr w:rsidR="00EB038A" w14:paraId="4A1F8265" w14:textId="77777777" w:rsidTr="00A35782">
        <w:trPr>
          <w:tblHeader/>
        </w:trPr>
        <w:sdt>
          <w:sdtPr>
            <w:alias w:val="#Nav: /Header/Line/ItemNo_Line_Lbl"/>
            <w:tag w:val="#Nav: Standard_Sales_Invoice/1306"/>
            <w:id w:val="-1356729789"/>
            <w:placeholder>
              <w:docPart w:val="CFB4A1E2B1D740E8B54D00264902BC5B"/>
            </w:placeholder>
            <w:dataBinding w:prefixMappings="xmlns:ns0='urn:microsoft-dynamics-nav/reports/Standard_Sales_Invoice/1306/'" w:xpath="/ns0:NavWordReportXmlPart[1]/ns0:Header[1]/ns0:Line[1]/ns0:ItemNo_Line_Lbl[1]" w:storeItemID="{CC217693-9BEA-4CEF-A330-CC0105C2D507}"/>
            <w:text/>
          </w:sdtPr>
          <w:sdtContent>
            <w:tc>
              <w:tcPr>
                <w:tcW w:w="1195" w:type="dxa"/>
                <w:tcBorders>
                  <w:bottom w:val="single" w:sz="4" w:space="0" w:color="auto"/>
                </w:tcBorders>
                <w:vAlign w:val="center"/>
              </w:tcPr>
              <w:p w14:paraId="347BEE65" w14:textId="77777777" w:rsidR="003223B2" w:rsidRPr="00B11166" w:rsidRDefault="003223B2" w:rsidP="003223B2">
                <w:pPr>
                  <w:pStyle w:val="Ttulo1"/>
                  <w:jc w:val="center"/>
                </w:pPr>
                <w:proofErr w:type="spellStart"/>
                <w:r w:rsidRPr="00B11166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-322276960"/>
            <w:placeholder>
              <w:docPart w:val="CFB4A1E2B1D740E8B54D00264902BC5B"/>
            </w:placeholder>
            <w:dataBinding w:prefixMappings="xmlns:ns0='urn:microsoft-dynamics-nav/reports/Standard_Sales_Invoice/1306/'" w:xpath="/ns0:NavWordReportXmlPart[1]/ns0:Header[1]/ns0:Line[1]/ns0:Description_Line_Lbl[1]" w:storeItemID="{CC217693-9BEA-4CEF-A330-CC0105C2D507}"/>
            <w:text/>
          </w:sdtPr>
          <w:sdtContent>
            <w:tc>
              <w:tcPr>
                <w:tcW w:w="1451" w:type="dxa"/>
                <w:tcBorders>
                  <w:bottom w:val="single" w:sz="4" w:space="0" w:color="auto"/>
                </w:tcBorders>
                <w:vAlign w:val="center"/>
              </w:tcPr>
              <w:p w14:paraId="117558C2" w14:textId="77777777" w:rsidR="003223B2" w:rsidRPr="00B11166" w:rsidRDefault="003223B2" w:rsidP="003223B2">
                <w:pPr>
                  <w:pStyle w:val="Ttulo1"/>
                  <w:jc w:val="center"/>
                </w:pPr>
                <w:proofErr w:type="spellStart"/>
                <w:r w:rsidRPr="00B11166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Invoice/1306"/>
            <w:id w:val="-1196684498"/>
            <w:placeholder>
              <w:docPart w:val="CFB4A1E2B1D740E8B54D00264902BC5B"/>
            </w:placeholder>
            <w:dataBinding w:prefixMappings="xmlns:ns0='urn:microsoft-dynamics-nav/reports/Standard_Sales_Invoice/1306/'" w:xpath="/ns0:NavWordReportXmlPart[1]/ns0:Header[1]/ns0:Line[1]/ns0:Quantity_Line_Lbl[1]" w:storeItemID="{CC217693-9BEA-4CEF-A330-CC0105C2D507}"/>
            <w:text/>
          </w:sdtPr>
          <w:sdtContent>
            <w:tc>
              <w:tcPr>
                <w:tcW w:w="1275" w:type="dxa"/>
                <w:tcBorders>
                  <w:bottom w:val="single" w:sz="4" w:space="0" w:color="auto"/>
                </w:tcBorders>
                <w:vAlign w:val="center"/>
              </w:tcPr>
              <w:p w14:paraId="5DDAC991" w14:textId="77777777" w:rsidR="003223B2" w:rsidRPr="00B11166" w:rsidRDefault="003223B2" w:rsidP="003223B2">
                <w:pPr>
                  <w:pStyle w:val="Ttulo1"/>
                  <w:jc w:val="center"/>
                </w:pPr>
                <w:proofErr w:type="spellStart"/>
                <w:r w:rsidRPr="00B11166">
                  <w:t>Quantity_Line_Lbl</w:t>
                </w:r>
                <w:proofErr w:type="spellEnd"/>
              </w:p>
            </w:tc>
          </w:sdtContent>
        </w:sdt>
        <w:sdt>
          <w:sdtPr>
            <w:alias w:val="#Nav: /Header/Line/UnitPrice_Lbl"/>
            <w:tag w:val="#Nav: Standard_Sales_Invoice/1306"/>
            <w:id w:val="-291827871"/>
            <w:placeholder>
              <w:docPart w:val="CFB4A1E2B1D740E8B54D00264902BC5B"/>
            </w:placeholder>
            <w:dataBinding w:prefixMappings="xmlns:ns0='urn:microsoft-dynamics-nav/reports/Standard_Sales_Invoice/1306/'" w:xpath="/ns0:NavWordReportXmlPart[1]/ns0:Header[1]/ns0:Line[1]/ns0:UnitPrice_Lbl[1]" w:storeItemID="{CC217693-9BEA-4CEF-A330-CC0105C2D507}"/>
            <w:text/>
          </w:sdtPr>
          <w:sdtContent>
            <w:tc>
              <w:tcPr>
                <w:tcW w:w="999" w:type="dxa"/>
                <w:tcBorders>
                  <w:bottom w:val="single" w:sz="4" w:space="0" w:color="auto"/>
                </w:tcBorders>
                <w:vAlign w:val="center"/>
              </w:tcPr>
              <w:p w14:paraId="2D739745" w14:textId="77777777" w:rsidR="003223B2" w:rsidRPr="00B11166" w:rsidRDefault="003223B2" w:rsidP="003223B2">
                <w:pPr>
                  <w:pStyle w:val="Ttulo1"/>
                  <w:jc w:val="center"/>
                </w:pPr>
                <w:proofErr w:type="spellStart"/>
                <w:r w:rsidRPr="00B11166">
                  <w:t>UnitPrice_Lbl</w:t>
                </w:r>
                <w:proofErr w:type="spellEnd"/>
              </w:p>
            </w:tc>
          </w:sdtContent>
        </w:sdt>
        <w:sdt>
          <w:sdtPr>
            <w:alias w:val="#Nav: /Labels/PctDiscountLbl"/>
            <w:tag w:val="#Nav: Standard_Sales_Invoice/1306"/>
            <w:id w:val="-69616061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PctDiscountLbl[1]" w:storeItemID="{CC217693-9BEA-4CEF-A330-CC0105C2D507}"/>
            <w:text/>
          </w:sdtPr>
          <w:sdtContent>
            <w:tc>
              <w:tcPr>
                <w:tcW w:w="1997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467EF281" w14:textId="721C22FA" w:rsidR="003223B2" w:rsidRPr="00A35782" w:rsidRDefault="00FA2C17" w:rsidP="00FA2C17">
                <w:pPr>
                  <w:pStyle w:val="Ttulo1"/>
                </w:pPr>
                <w:proofErr w:type="spellStart"/>
                <w:r>
                  <w:t>PctDiscountLbl</w:t>
                </w:r>
                <w:proofErr w:type="spellEnd"/>
              </w:p>
            </w:tc>
          </w:sdtContent>
        </w:sdt>
        <w:sdt>
          <w:sdtPr>
            <w:alias w:val="#Nav: /Header/Line/VATPct_Line_Lbl"/>
            <w:tag w:val="#Nav: Standard_Sales_Invoice/1306"/>
            <w:id w:val="415836032"/>
            <w:placeholder>
              <w:docPart w:val="CFB4A1E2B1D740E8B54D00264902BC5B"/>
            </w:placeholder>
            <w:dataBinding w:prefixMappings="xmlns:ns0='urn:microsoft-dynamics-nav/reports/Standard_Sales_Invoice/1306/'" w:xpath="/ns0:NavWordReportXmlPart[1]/ns0:Header[1]/ns0:Line[1]/ns0:VATPct_Line_Lbl[1]" w:storeItemID="{CC217693-9BEA-4CEF-A330-CC0105C2D507}"/>
            <w:text/>
          </w:sdtPr>
          <w:sdtContent>
            <w:tc>
              <w:tcPr>
                <w:tcW w:w="1215" w:type="dxa"/>
                <w:tcBorders>
                  <w:bottom w:val="single" w:sz="4" w:space="0" w:color="auto"/>
                </w:tcBorders>
                <w:vAlign w:val="center"/>
              </w:tcPr>
              <w:p w14:paraId="0F2A20CC" w14:textId="77777777" w:rsidR="003223B2" w:rsidRPr="00B11166" w:rsidRDefault="003223B2" w:rsidP="003223B2">
                <w:pPr>
                  <w:pStyle w:val="Ttulo1"/>
                  <w:jc w:val="center"/>
                </w:pPr>
                <w:proofErr w:type="spellStart"/>
                <w:r w:rsidRPr="00B11166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AmountExcludingVAT_Line_Lbl"/>
            <w:tag w:val="#Nav: Standard_Sales_Invoice/1306"/>
            <w:id w:val="-1527314845"/>
            <w:placeholder>
              <w:docPart w:val="CFB4A1E2B1D740E8B54D00264902BC5B"/>
            </w:placeholder>
            <w:dataBinding w:prefixMappings="xmlns:ns0='urn:microsoft-dynamics-nav/reports/Standard_Sales_Invoice/1306/'" w:xpath="/ns0:NavWordReportXmlPart[1]/ns0:Header[1]/ns0:Line[1]/ns0:AmountExcludingVAT_Line_Lbl[1]" w:storeItemID="{CC217693-9BEA-4CEF-A330-CC0105C2D507}"/>
            <w:text/>
          </w:sdtPr>
          <w:sdtContent>
            <w:tc>
              <w:tcPr>
                <w:tcW w:w="2064" w:type="dxa"/>
                <w:tcBorders>
                  <w:bottom w:val="single" w:sz="4" w:space="0" w:color="auto"/>
                </w:tcBorders>
                <w:vAlign w:val="center"/>
              </w:tcPr>
              <w:p w14:paraId="5E38F518" w14:textId="77777777" w:rsidR="003223B2" w:rsidRPr="00B11166" w:rsidRDefault="003223B2" w:rsidP="003223B2">
                <w:pPr>
                  <w:pStyle w:val="Ttulo1"/>
                  <w:jc w:val="center"/>
                </w:pPr>
                <w:proofErr w:type="spellStart"/>
                <w:r w:rsidRPr="00B11166">
                  <w:t>AmountExcludingVAT_Line_Lbl</w:t>
                </w:r>
                <w:proofErr w:type="spellEnd"/>
              </w:p>
            </w:tc>
          </w:sdtContent>
        </w:sdt>
      </w:tr>
      <w:sdt>
        <w:sdtPr>
          <w:alias w:val="#Nav: /Header/Line"/>
          <w:tag w:val="#Nav: Standard_Sales_Invoice/1306"/>
          <w:id w:val="2047711199"/>
          <w15:dataBinding w:prefixMappings="xmlns:ns0='urn:microsoft-dynamics-nav/reports/Standard_Sales_Invoice/1306/' " w:xpath="/ns0:NavWordReportXmlPart[1]/ns0:Header[1]/ns0:Line" w:storeItemID="{CC217693-9BEA-4CEF-A330-CC0105C2D507}"/>
          <w15:repeatingSection/>
        </w:sdtPr>
        <w:sdtContent>
          <w:sdt>
            <w:sdtPr>
              <w:id w:val="1447735741"/>
              <w:placeholder>
                <w:docPart w:val="DefaultPlaceholder_-1854013435"/>
              </w:placeholder>
              <w15:repeatingSectionItem/>
            </w:sdtPr>
            <w:sdtContent>
              <w:tr w:rsidR="00EB038A" w14:paraId="6AE6B532" w14:textId="77777777" w:rsidTr="003223B2">
                <w:sdt>
                  <w:sdtPr>
                    <w:alias w:val="#Nav: /Header/Line/ItemNo_Line"/>
                    <w:tag w:val="#Nav: Standard_Sales_Invoice/1306"/>
                    <w:id w:val="-1211104048"/>
                    <w:placeholder>
                      <w:docPart w:val="87DC73D2BEC544588B34DFB04220E99B"/>
                    </w:placeholder>
                    <w:dataBinding w:prefixMappings="xmlns:ns0='urn:microsoft-dynamics-nav/reports/Standard_Sales_Invoice/1306/'" w:xpath="/ns0:NavWordReportXmlPart[1]/ns0:Header[1]/ns0:Line[1]/ns0:ItemNo_Line[1]" w:storeItemID="{CC217693-9BEA-4CEF-A330-CC0105C2D507}"/>
                    <w:text/>
                  </w:sdtPr>
                  <w:sdtContent>
                    <w:tc>
                      <w:tcPr>
                        <w:tcW w:w="1195" w:type="dxa"/>
                        <w:tcBorders>
                          <w:right w:val="nil"/>
                        </w:tcBorders>
                        <w:shd w:val="clear" w:color="auto" w:fill="F9CDC3"/>
                        <w:vAlign w:val="center"/>
                      </w:tcPr>
                      <w:p w14:paraId="35DA2D04" w14:textId="6531A7FF" w:rsidR="003223B2" w:rsidRDefault="003223B2" w:rsidP="009D4195">
                        <w:pPr>
                          <w:pStyle w:val="Ttulo2"/>
                          <w:jc w:val="center"/>
                        </w:pPr>
                        <w:proofErr w:type="spellStart"/>
                        <w: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oice/1306"/>
                    <w:id w:val="605923989"/>
                    <w:placeholder>
                      <w:docPart w:val="87DC73D2BEC544588B34DFB04220E99B"/>
                    </w:placeholder>
                    <w:dataBinding w:prefixMappings="xmlns:ns0='urn:microsoft-dynamics-nav/reports/Standard_Sales_Invoice/1306/'" w:xpath="/ns0:NavWordReportXmlPart[1]/ns0:Header[1]/ns0:Line[1]/ns0:Description_Line[1]" w:storeItemID="{CC217693-9BEA-4CEF-A330-CC0105C2D507}"/>
                    <w:text/>
                  </w:sdtPr>
                  <w:sdtContent>
                    <w:tc>
                      <w:tcPr>
                        <w:tcW w:w="1451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0DFDC181" w14:textId="77777777" w:rsidR="003223B2" w:rsidRDefault="003223B2" w:rsidP="009D4195">
                        <w:pPr>
                          <w:pStyle w:val="Ttulo2"/>
                          <w:jc w:val="center"/>
                        </w:pPr>
                        <w:proofErr w:type="spellStart"/>
                        <w:r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75" w:type="dxa"/>
                    <w:tcBorders>
                      <w:left w:val="nil"/>
                      <w:right w:val="nil"/>
                    </w:tcBorders>
                    <w:shd w:val="clear" w:color="auto" w:fill="F7BBAD"/>
                    <w:vAlign w:val="center"/>
                  </w:tcPr>
                  <w:p w14:paraId="5AF53D8A" w14:textId="77777777" w:rsidR="003223B2" w:rsidRDefault="00000000" w:rsidP="003223B2">
                    <w:pPr>
                      <w:pStyle w:val="Ttulo2"/>
                      <w:jc w:val="center"/>
                    </w:pPr>
                    <w:sdt>
                      <w:sdtPr>
                        <w:alias w:val="#Nav: /Header/Line/Quantity_Line"/>
                        <w:tag w:val="#Nav: Standard_Sales_Invoice/1306"/>
                        <w:id w:val="-886172677"/>
                        <w:placeholder>
                          <w:docPart w:val="87DC73D2BEC544588B34DFB04220E99B"/>
                        </w:placeholder>
                        <w:dataBinding w:prefixMappings="xmlns:ns0='urn:microsoft-dynamics-nav/reports/Standard_Sales_Invoice/1306/'" w:xpath="/ns0:NavWordReportXmlPart[1]/ns0:Header[1]/ns0:Line[1]/ns0:Quantity_Line[1]" w:storeItemID="{CC217693-9BEA-4CEF-A330-CC0105C2D507}"/>
                        <w:text/>
                      </w:sdtPr>
                      <w:sdtContent>
                        <w:proofErr w:type="spellStart"/>
                        <w:r w:rsidR="003223B2">
                          <w:t>Quantity_Line</w:t>
                        </w:r>
                        <w:proofErr w:type="spellEnd"/>
                      </w:sdtContent>
                    </w:sdt>
                    <w:r w:rsidR="003223B2">
                      <w:t xml:space="preserve"> </w:t>
                    </w:r>
                    <w:sdt>
                      <w:sdtPr>
                        <w:alias w:val="#Nav: /Header/Line/UnitOfMeasure"/>
                        <w:tag w:val="#Nav: Standard_Sales_Invoice/1306"/>
                        <w:id w:val="-1590841732"/>
                        <w:placeholder>
                          <w:docPart w:val="87DC73D2BEC544588B34DFB04220E99B"/>
                        </w:placeholder>
                        <w:dataBinding w:prefixMappings="xmlns:ns0='urn:microsoft-dynamics-nav/reports/Standard_Sales_Invoice/1306/'" w:xpath="/ns0:NavWordReportXmlPart[1]/ns0:Header[1]/ns0:Line[1]/ns0:UnitOfMeasure[1]" w:storeItemID="{CC217693-9BEA-4CEF-A330-CC0105C2D507}"/>
                        <w:text/>
                      </w:sdtPr>
                      <w:sdtContent>
                        <w:proofErr w:type="spellStart"/>
                        <w:r w:rsidR="003223B2">
                          <w:t>UnitOfMeasure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alias w:val="#Nav: /Header/Line/UnitPrice"/>
                    <w:tag w:val="#Nav: Standard_Sales_Invoice/1306"/>
                    <w:id w:val="-46297867"/>
                    <w:placeholder>
                      <w:docPart w:val="87DC73D2BEC544588B34DFB04220E99B"/>
                    </w:placeholder>
                    <w:dataBinding w:prefixMappings="xmlns:ns0='urn:microsoft-dynamics-nav/reports/Standard_Sales_Invoice/1306/'" w:xpath="/ns0:NavWordReportXmlPart[1]/ns0:Header[1]/ns0:Line[1]/ns0:UnitPrice[1]" w:storeItemID="{CC217693-9BEA-4CEF-A330-CC0105C2D507}"/>
                    <w:text/>
                  </w:sdtPr>
                  <w:sdtContent>
                    <w:tc>
                      <w:tcPr>
                        <w:tcW w:w="999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0D46C282" w14:textId="77777777" w:rsidR="003223B2" w:rsidRDefault="003223B2" w:rsidP="009D4195">
                        <w:pPr>
                          <w:pStyle w:val="Ttulo2"/>
                          <w:jc w:val="center"/>
                        </w:pPr>
                        <w:proofErr w:type="spellStart"/>
                        <w: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_Line"/>
                    <w:tag w:val="#Nav: Standard_Sales_Invoice/1306"/>
                    <w:id w:val="737130010"/>
                    <w:placeholder>
                      <w:docPart w:val="87DC73D2BEC544588B34DFB04220E99B"/>
                    </w:placeholder>
                    <w:dataBinding w:prefixMappings="xmlns:ns0='urn:microsoft-dynamics-nav/reports/Standard_Sales_Invoice/1306/'" w:xpath="/ns0:NavWordReportXmlPart[1]/ns0:Header[1]/ns0:Line[1]/ns0:LineDiscountPercent_Line[1]" w:storeItemID="{CC217693-9BEA-4CEF-A330-CC0105C2D507}"/>
                    <w:text/>
                  </w:sdtPr>
                  <w:sdtContent>
                    <w:tc>
                      <w:tcPr>
                        <w:tcW w:w="1997" w:type="dxa"/>
                        <w:tcBorders>
                          <w:left w:val="nil"/>
                          <w:right w:val="nil"/>
                        </w:tcBorders>
                        <w:shd w:val="clear" w:color="auto" w:fill="F7BBAD"/>
                        <w:vAlign w:val="center"/>
                      </w:tcPr>
                      <w:p w14:paraId="6EA0B3DD" w14:textId="77777777" w:rsidR="003223B2" w:rsidRDefault="003223B2" w:rsidP="009D4195">
                        <w:pPr>
                          <w:pStyle w:val="Ttulo2"/>
                          <w:jc w:val="center"/>
                        </w:pPr>
                        <w:proofErr w:type="spellStart"/>
                        <w:r>
                          <w:t>LineDiscountPercent_Line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Invoice/1306"/>
                    <w:id w:val="-1245021217"/>
                    <w:placeholder>
                      <w:docPart w:val="87DC73D2BEC544588B34DFB04220E99B"/>
                    </w:placeholder>
                    <w:dataBinding w:prefixMappings="xmlns:ns0='urn:microsoft-dynamics-nav/reports/Standard_Sales_Invoice/1306/'" w:xpath="/ns0:NavWordReportXmlPart[1]/ns0:Header[1]/ns0:Line[1]/ns0:VATPct_Line[1]" w:storeItemID="{CC217693-9BEA-4CEF-A330-CC0105C2D507}"/>
                    <w:text/>
                  </w:sdtPr>
                  <w:sdtContent>
                    <w:tc>
                      <w:tcPr>
                        <w:tcW w:w="1215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26211FCB" w14:textId="77777777" w:rsidR="003223B2" w:rsidRDefault="003223B2" w:rsidP="009D4195">
                        <w:pPr>
                          <w:pStyle w:val="Ttulo2"/>
                          <w:jc w:val="center"/>
                        </w:pPr>
                        <w:proofErr w:type="spellStart"/>
                        <w:r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AmountExcludingVAT_Line"/>
                    <w:tag w:val="#Nav: Standard_Sales_Invoice/1306"/>
                    <w:id w:val="-954176484"/>
                    <w:placeholder>
                      <w:docPart w:val="87DC73D2BEC544588B34DFB04220E99B"/>
                    </w:placeholder>
                    <w:dataBinding w:prefixMappings="xmlns:ns0='urn:microsoft-dynamics-nav/reports/Standard_Sales_Invoice/1306/'" w:xpath="/ns0:NavWordReportXmlPart[1]/ns0:Header[1]/ns0:Line[1]/ns0:AmountExcludingVAT_Line[1]" w:storeItemID="{CC217693-9BEA-4CEF-A330-CC0105C2D507}"/>
                    <w:text/>
                  </w:sdtPr>
                  <w:sdtContent>
                    <w:tc>
                      <w:tcPr>
                        <w:tcW w:w="2064" w:type="dxa"/>
                        <w:tcBorders>
                          <w:left w:val="nil"/>
                        </w:tcBorders>
                        <w:shd w:val="clear" w:color="auto" w:fill="F7BBAD"/>
                        <w:vAlign w:val="center"/>
                      </w:tcPr>
                      <w:p w14:paraId="5FCD87FC" w14:textId="0B1FFCCB" w:rsidR="003223B2" w:rsidRDefault="003223B2" w:rsidP="009D4195">
                        <w:pPr>
                          <w:pStyle w:val="Ttulo2"/>
                          <w:jc w:val="center"/>
                        </w:pPr>
                        <w:proofErr w:type="spellStart"/>
                        <w:r>
                          <w:t>AmountExcludingVAT_Line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14:paraId="131CDD6B" w14:textId="77777777" w:rsidR="000F3EC3" w:rsidRPr="009F36D8" w:rsidRDefault="000F3EC3" w:rsidP="009F36D8"/>
    <w:tbl>
      <w:tblPr>
        <w:tblStyle w:val="Tablaconcuadrcula"/>
        <w:tblW w:w="9582" w:type="dxa"/>
        <w:tblLayout w:type="fixed"/>
        <w:tblLook w:val="04A0" w:firstRow="1" w:lastRow="0" w:firstColumn="1" w:lastColumn="0" w:noHBand="0" w:noVBand="1"/>
      </w:tblPr>
      <w:tblGrid>
        <w:gridCol w:w="1874"/>
        <w:gridCol w:w="1783"/>
        <w:gridCol w:w="2028"/>
        <w:gridCol w:w="1716"/>
        <w:gridCol w:w="2181"/>
      </w:tblGrid>
      <w:tr w:rsidR="000F3EC3" w14:paraId="66331C94" w14:textId="77777777" w:rsidTr="000F3EC3">
        <w:trPr>
          <w:trHeight w:val="709"/>
        </w:trPr>
        <w:sdt>
          <w:sdtPr>
            <w:alias w:val="#Nav: /Header/VATAmountLine/VATBase_VatAmountLine_Lbl"/>
            <w:tag w:val="#Nav: Standard_Sales_Invoice/1306"/>
            <w:id w:val="-306326281"/>
            <w:placeholder>
              <w:docPart w:val="9D3D3A54C84C4E24B2CFE470E8DCAF01"/>
            </w:placeholder>
            <w:dataBinding w:prefixMappings="xmlns:ns0='urn:microsoft-dynamics-nav/reports/Standard_Sales_Invoice/1306/'" w:xpath="/ns0:NavWordReportXmlPart[1]/ns0:Header[1]/ns0:VATAmountLine[1]/ns0:VATBase_VatAmountLine_Lbl[1]" w:storeItemID="{CC217693-9BEA-4CEF-A330-CC0105C2D507}"/>
            <w:text/>
          </w:sdtPr>
          <w:sdtContent>
            <w:tc>
              <w:tcPr>
                <w:tcW w:w="1874" w:type="dxa"/>
                <w:tcBorders>
                  <w:bottom w:val="single" w:sz="4" w:space="0" w:color="auto"/>
                </w:tcBorders>
                <w:vAlign w:val="center"/>
              </w:tcPr>
              <w:p w14:paraId="7B140FBC" w14:textId="77777777" w:rsidR="000F3EC3" w:rsidRDefault="000F3EC3" w:rsidP="00FD5C5A">
                <w:pPr>
                  <w:pStyle w:val="Ttulo1"/>
                  <w:jc w:val="right"/>
                </w:pPr>
                <w:proofErr w:type="spellStart"/>
                <w:r>
                  <w:t>VATBase_VatAmountLine_Lbl</w:t>
                </w:r>
                <w:proofErr w:type="spellEnd"/>
              </w:p>
            </w:tc>
          </w:sdtContent>
        </w:sdt>
        <w:sdt>
          <w:sdtPr>
            <w:alias w:val="#Nav: /Header/VATAmountLine/VATPct_VatAmountLine_Lbl"/>
            <w:tag w:val="#Nav: Standard_Sales_Invoice/1306"/>
            <w:id w:val="1948732569"/>
            <w:placeholder>
              <w:docPart w:val="9D3D3A54C84C4E24B2CFE470E8DCAF01"/>
            </w:placeholder>
            <w:dataBinding w:prefixMappings="xmlns:ns0='urn:microsoft-dynamics-nav/reports/Standard_Sales_Invoice/1306/'" w:xpath="/ns0:NavWordReportXmlPart[1]/ns0:Header[1]/ns0:VATAmountLine[1]/ns0:VATPct_VatAmountLine_Lbl[1]" w:storeItemID="{CC217693-9BEA-4CEF-A330-CC0105C2D507}"/>
            <w:text/>
          </w:sdtPr>
          <w:sdtContent>
            <w:tc>
              <w:tcPr>
                <w:tcW w:w="1783" w:type="dxa"/>
                <w:tcBorders>
                  <w:bottom w:val="single" w:sz="4" w:space="0" w:color="auto"/>
                </w:tcBorders>
                <w:vAlign w:val="center"/>
              </w:tcPr>
              <w:p w14:paraId="4BAC8DAA" w14:textId="77777777" w:rsidR="000F3EC3" w:rsidRDefault="000F3EC3" w:rsidP="00FD5C5A">
                <w:pPr>
                  <w:pStyle w:val="Ttulo1"/>
                  <w:jc w:val="right"/>
                </w:pPr>
                <w:proofErr w:type="spellStart"/>
                <w:r>
                  <w:t>VATPct_VatAmountLine_Lbl</w:t>
                </w:r>
                <w:proofErr w:type="spellEnd"/>
              </w:p>
            </w:tc>
          </w:sdtContent>
        </w:sdt>
        <w:sdt>
          <w:sdtPr>
            <w:alias w:val="#Nav: /Header/VATAmountLine/VATAmount_VatAmountLine_Lbl"/>
            <w:tag w:val="#Nav: Standard_Sales_Invoice/1306"/>
            <w:id w:val="-853643832"/>
            <w:placeholder>
              <w:docPart w:val="9D3D3A54C84C4E24B2CFE470E8DCAF01"/>
            </w:placeholder>
            <w:dataBinding w:prefixMappings="xmlns:ns0='urn:microsoft-dynamics-nav/reports/Standard_Sales_Invoice/1306/'" w:xpath="/ns0:NavWordReportXmlPart[1]/ns0:Header[1]/ns0:VATAmountLine[1]/ns0:VATAmount_VatAmountLine_Lbl[1]" w:storeItemID="{CC217693-9BEA-4CEF-A330-CC0105C2D507}"/>
            <w:text/>
          </w:sdtPr>
          <w:sdtContent>
            <w:tc>
              <w:tcPr>
                <w:tcW w:w="2028" w:type="dxa"/>
                <w:tcBorders>
                  <w:bottom w:val="single" w:sz="4" w:space="0" w:color="auto"/>
                </w:tcBorders>
                <w:vAlign w:val="center"/>
              </w:tcPr>
              <w:p w14:paraId="35C3A207" w14:textId="77777777" w:rsidR="000F3EC3" w:rsidRDefault="000F3EC3" w:rsidP="00FD5C5A">
                <w:pPr>
                  <w:pStyle w:val="Ttulo1"/>
                  <w:jc w:val="right"/>
                </w:pPr>
                <w:proofErr w:type="spellStart"/>
                <w:r>
                  <w:t>VATAmount_VatAmountLine_Lbl</w:t>
                </w:r>
                <w:proofErr w:type="spellEnd"/>
              </w:p>
            </w:tc>
          </w:sdtContent>
        </w:sdt>
        <w:sdt>
          <w:sdtPr>
            <w:alias w:val="#Nav: /Header/VATAmountLine/ECPct_VatAmountLine_Lbl"/>
            <w:tag w:val="#Nav: Standard_Sales_Invoice/1306"/>
            <w:id w:val="-198309716"/>
            <w:placeholder>
              <w:docPart w:val="9D3D3A54C84C4E24B2CFE470E8DCAF01"/>
            </w:placeholder>
            <w:dataBinding w:prefixMappings="xmlns:ns0='urn:microsoft-dynamics-nav/reports/Standard_Sales_Invoice/1306/'" w:xpath="/ns0:NavWordReportXmlPart[1]/ns0:Header[1]/ns0:VATAmountLine[1]/ns0:ECPct_VatAmountLine_Lbl[1]" w:storeItemID="{CC217693-9BEA-4CEF-A330-CC0105C2D507}"/>
            <w:text/>
          </w:sdtPr>
          <w:sdtContent>
            <w:tc>
              <w:tcPr>
                <w:tcW w:w="1716" w:type="dxa"/>
                <w:tcBorders>
                  <w:bottom w:val="single" w:sz="4" w:space="0" w:color="auto"/>
                </w:tcBorders>
                <w:vAlign w:val="center"/>
              </w:tcPr>
              <w:p w14:paraId="2D2BB645" w14:textId="77777777" w:rsidR="000F3EC3" w:rsidRDefault="000F3EC3" w:rsidP="00FD5C5A">
                <w:pPr>
                  <w:pStyle w:val="Ttulo1"/>
                  <w:jc w:val="right"/>
                </w:pPr>
                <w:proofErr w:type="spellStart"/>
                <w:r>
                  <w:t>ECPct_VatAmountLine_Lbl</w:t>
                </w:r>
                <w:proofErr w:type="spellEnd"/>
              </w:p>
            </w:tc>
          </w:sdtContent>
        </w:sdt>
        <w:sdt>
          <w:sdtPr>
            <w:alias w:val="#Nav: /Header/VATAmountLine/ECAmountLCY_VatAmountLine_Lbl"/>
            <w:tag w:val="#Nav: Standard_Sales_Invoice/1306"/>
            <w:id w:val="108946889"/>
            <w:placeholder>
              <w:docPart w:val="9D3D3A54C84C4E24B2CFE470E8DCAF01"/>
            </w:placeholder>
            <w:dataBinding w:prefixMappings="xmlns:ns0='urn:microsoft-dynamics-nav/reports/Standard_Sales_Invoice/1306/'" w:xpath="/ns0:NavWordReportXmlPart[1]/ns0:Header[1]/ns0:VATAmountLine[1]/ns0:ECAmountLCY_VatAmountLine_Lbl[1]" w:storeItemID="{CC217693-9BEA-4CEF-A330-CC0105C2D507}"/>
            <w:text/>
          </w:sdtPr>
          <w:sdtContent>
            <w:tc>
              <w:tcPr>
                <w:tcW w:w="2181" w:type="dxa"/>
                <w:tcBorders>
                  <w:bottom w:val="single" w:sz="4" w:space="0" w:color="auto"/>
                </w:tcBorders>
                <w:vAlign w:val="center"/>
              </w:tcPr>
              <w:p w14:paraId="00FC32BD" w14:textId="77777777" w:rsidR="000F3EC3" w:rsidRDefault="000F3EC3" w:rsidP="00FD5C5A">
                <w:pPr>
                  <w:pStyle w:val="Ttulo1"/>
                  <w:jc w:val="right"/>
                </w:pPr>
                <w:proofErr w:type="spellStart"/>
                <w:r>
                  <w:t>ECAmountLCY_VatAmountLine_Lbl</w:t>
                </w:r>
                <w:proofErr w:type="spellEnd"/>
              </w:p>
            </w:tc>
          </w:sdtContent>
        </w:sdt>
      </w:tr>
      <w:tr w:rsidR="000F3EC3" w14:paraId="1E16FACF" w14:textId="77777777" w:rsidTr="00791F67">
        <w:trPr>
          <w:trHeight w:val="1295"/>
        </w:trPr>
        <w:sdt>
          <w:sdtPr>
            <w:alias w:val="#Nav: /Header/VATAmountLine/VATBase_VatAmountLine"/>
            <w:tag w:val="#Nav: Standard_Sales_Invoice/1306"/>
            <w:id w:val="843211796"/>
            <w:placeholder>
              <w:docPart w:val="79602AB67C234010B11610231EB48369"/>
            </w:placeholder>
            <w:dataBinding w:prefixMappings="xmlns:ns0='urn:microsoft-dynamics-nav/reports/Standard_Sales_Invoice/1306/'" w:xpath="/ns0:NavWordReportXmlPart[1]/ns0:Header[1]/ns0:VATAmountLine[1]/ns0:VATBase_VatAmountLine[1]" w:storeItemID="{CC217693-9BEA-4CEF-A330-CC0105C2D507}"/>
            <w:text/>
          </w:sdtPr>
          <w:sdtContent>
            <w:tc>
              <w:tcPr>
                <w:tcW w:w="187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F7BBAD"/>
              </w:tcPr>
              <w:p w14:paraId="51DC4224" w14:textId="77777777" w:rsidR="000F3EC3" w:rsidRDefault="000F3EC3" w:rsidP="00FD5C5A">
                <w:pPr>
                  <w:pStyle w:val="Ttulo2"/>
                  <w:jc w:val="right"/>
                </w:pPr>
                <w:proofErr w:type="spellStart"/>
                <w:r>
                  <w:t>VATBase_VatAmountLine</w:t>
                </w:r>
                <w:proofErr w:type="spellEnd"/>
              </w:p>
            </w:tc>
          </w:sdtContent>
        </w:sdt>
        <w:sdt>
          <w:sdtPr>
            <w:alias w:val="#Nav: /Header/VATAmountLine/VATPct_VatAmountLine"/>
            <w:tag w:val="#Nav: Standard_Sales_Invoice/1306"/>
            <w:id w:val="-1704164938"/>
            <w:placeholder>
              <w:docPart w:val="79602AB67C234010B11610231EB48369"/>
            </w:placeholder>
            <w:dataBinding w:prefixMappings="xmlns:ns0='urn:microsoft-dynamics-nav/reports/Standard_Sales_Invoice/1306/'" w:xpath="/ns0:NavWordReportXmlPart[1]/ns0:Header[1]/ns0:VATAmountLine[1]/ns0:VATPct_VatAmountLine[1]" w:storeItemID="{CC217693-9BEA-4CEF-A330-CC0105C2D507}"/>
            <w:text/>
          </w:sdtPr>
          <w:sdtContent>
            <w:tc>
              <w:tcPr>
                <w:tcW w:w="178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F7BBAD"/>
              </w:tcPr>
              <w:p w14:paraId="09E2455C" w14:textId="77777777" w:rsidR="000F3EC3" w:rsidRDefault="000F3EC3" w:rsidP="00FD5C5A">
                <w:pPr>
                  <w:pStyle w:val="Ttulo2"/>
                  <w:jc w:val="right"/>
                </w:pPr>
                <w:proofErr w:type="spellStart"/>
                <w:r>
                  <w:t>VATPct_VatAmountLine</w:t>
                </w:r>
                <w:proofErr w:type="spellEnd"/>
              </w:p>
            </w:tc>
          </w:sdtContent>
        </w:sdt>
        <w:sdt>
          <w:sdtPr>
            <w:alias w:val="#Nav: /Header/VATAmountLine/VATAmount_VatAmountLine"/>
            <w:tag w:val="#Nav: Standard_Sales_Invoice/1306"/>
            <w:id w:val="2059118040"/>
            <w:placeholder>
              <w:docPart w:val="79602AB67C234010B11610231EB48369"/>
            </w:placeholder>
            <w:dataBinding w:prefixMappings="xmlns:ns0='urn:microsoft-dynamics-nav/reports/Standard_Sales_Invoice/1306/'" w:xpath="/ns0:NavWordReportXmlPart[1]/ns0:Header[1]/ns0:VATAmountLine[1]/ns0:VATAmount_VatAmountLine[1]" w:storeItemID="{CC217693-9BEA-4CEF-A330-CC0105C2D507}"/>
            <w:text/>
          </w:sdtPr>
          <w:sdtContent>
            <w:tc>
              <w:tcPr>
                <w:tcW w:w="202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F7BBAD"/>
              </w:tcPr>
              <w:p w14:paraId="488B8B93" w14:textId="77777777" w:rsidR="000F3EC3" w:rsidRDefault="000F3EC3" w:rsidP="00FD5C5A">
                <w:pPr>
                  <w:pStyle w:val="Ttulo2"/>
                  <w:jc w:val="right"/>
                </w:pPr>
                <w:proofErr w:type="spellStart"/>
                <w:r>
                  <w:t>VATAmount_VatAmountLine</w:t>
                </w:r>
                <w:proofErr w:type="spellEnd"/>
              </w:p>
            </w:tc>
          </w:sdtContent>
        </w:sdt>
        <w:sdt>
          <w:sdtPr>
            <w:alias w:val="#Nav: /Header/VATAmountLine/ECPct_VatAmountLine"/>
            <w:tag w:val="#Nav: Standard_Sales_Invoice/1306"/>
            <w:id w:val="-1030406330"/>
            <w:placeholder>
              <w:docPart w:val="79602AB67C234010B11610231EB48369"/>
            </w:placeholder>
            <w:dataBinding w:prefixMappings="xmlns:ns0='urn:microsoft-dynamics-nav/reports/Standard_Sales_Invoice/1306/'" w:xpath="/ns0:NavWordReportXmlPart[1]/ns0:Header[1]/ns0:VATAmountLine[1]/ns0:ECPct_VatAmountLine[1]" w:storeItemID="{CC217693-9BEA-4CEF-A330-CC0105C2D507}"/>
            <w:text/>
          </w:sdtPr>
          <w:sdtContent>
            <w:tc>
              <w:tcPr>
                <w:tcW w:w="171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F7BBAD"/>
              </w:tcPr>
              <w:p w14:paraId="2C76663D" w14:textId="77777777" w:rsidR="000F3EC3" w:rsidRDefault="000F3EC3" w:rsidP="00FD5C5A">
                <w:pPr>
                  <w:pStyle w:val="Ttulo2"/>
                  <w:jc w:val="right"/>
                </w:pPr>
                <w:proofErr w:type="spellStart"/>
                <w:r>
                  <w:t>ECPct_VatAmountLine</w:t>
                </w:r>
                <w:proofErr w:type="spellEnd"/>
              </w:p>
            </w:tc>
          </w:sdtContent>
        </w:sdt>
        <w:sdt>
          <w:sdtPr>
            <w:alias w:val="#Nav: /Header/VATAmountLine/ECAmountLCY_VatAmountLine"/>
            <w:tag w:val="#Nav: Standard_Sales_Invoice/1306"/>
            <w:id w:val="-1448693022"/>
            <w:placeholder>
              <w:docPart w:val="79602AB67C234010B11610231EB48369"/>
            </w:placeholder>
            <w:dataBinding w:prefixMappings="xmlns:ns0='urn:microsoft-dynamics-nav/reports/Standard_Sales_Invoice/1306/'" w:xpath="/ns0:NavWordReportXmlPart[1]/ns0:Header[1]/ns0:VATAmountLine[1]/ns0:ECAmountLCY_VatAmountLine[1]" w:storeItemID="{CC217693-9BEA-4CEF-A330-CC0105C2D507}"/>
            <w:text/>
          </w:sdtPr>
          <w:sdtContent>
            <w:tc>
              <w:tcPr>
                <w:tcW w:w="218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7BBAD"/>
              </w:tcPr>
              <w:p w14:paraId="553CF1D9" w14:textId="77777777" w:rsidR="000F3EC3" w:rsidRDefault="000F3EC3" w:rsidP="00FD5C5A">
                <w:pPr>
                  <w:pStyle w:val="Ttulo2"/>
                  <w:jc w:val="right"/>
                </w:pPr>
                <w:proofErr w:type="spellStart"/>
                <w:r>
                  <w:t>ECAmountLCY_VatAmountLine</w:t>
                </w:r>
                <w:proofErr w:type="spellEnd"/>
              </w:p>
            </w:tc>
          </w:sdtContent>
        </w:sdt>
      </w:tr>
    </w:tbl>
    <w:p w14:paraId="1C5FA2F5" w14:textId="4D36150D" w:rsidR="000F3EC3" w:rsidRPr="00791F67" w:rsidRDefault="000F3EC3" w:rsidP="009F36D8"/>
    <w:tbl>
      <w:tblPr>
        <w:tblStyle w:val="Tablaconcuadrcula"/>
        <w:tblW w:w="6767" w:type="dxa"/>
        <w:tblLayout w:type="fixed"/>
        <w:tblLook w:val="04A0" w:firstRow="1" w:lastRow="0" w:firstColumn="1" w:lastColumn="0" w:noHBand="0" w:noVBand="1"/>
      </w:tblPr>
      <w:tblGrid>
        <w:gridCol w:w="2641"/>
        <w:gridCol w:w="4126"/>
      </w:tblGrid>
      <w:tr w:rsidR="000F3EC3" w14:paraId="4DE5D285" w14:textId="77777777" w:rsidTr="000F3EC3">
        <w:trPr>
          <w:trHeight w:val="492"/>
        </w:trPr>
        <w:sdt>
          <w:sdtPr>
            <w:alias w:val="#Nav: /Header/Subtotal_Lbl"/>
            <w:tag w:val="#Nav: Standard_Sales_Invoice/1306"/>
            <w:id w:val="1039553393"/>
            <w:placeholder>
              <w:docPart w:val="3C53753E9072406D8152D5751C7828B0"/>
            </w:placeholder>
            <w:dataBinding w:prefixMappings="xmlns:ns0='urn:microsoft-dynamics-nav/reports/Standard_Sales_Invoice/1306/'" w:xpath="/ns0:NavWordReportXmlPart[1]/ns0:Header[1]/ns0:Subtotal_Lbl[1]" w:storeItemID="{CC217693-9BEA-4CEF-A330-CC0105C2D507}"/>
            <w:text/>
          </w:sdtPr>
          <w:sdtContent>
            <w:tc>
              <w:tcPr>
                <w:tcW w:w="2641" w:type="dxa"/>
                <w:vAlign w:val="center"/>
              </w:tcPr>
              <w:p w14:paraId="7AD85431" w14:textId="77777777" w:rsidR="000F3EC3" w:rsidRPr="003D69C8" w:rsidRDefault="000F3EC3" w:rsidP="003D69C8">
                <w:pPr>
                  <w:pStyle w:val="Ttulo1"/>
                </w:pPr>
                <w:proofErr w:type="spellStart"/>
                <w:r w:rsidRPr="003D69C8">
                  <w:t>Subtotal_Lbl</w:t>
                </w:r>
                <w:proofErr w:type="spellEnd"/>
              </w:p>
            </w:tc>
          </w:sdtContent>
        </w:sdt>
        <w:sdt>
          <w:sdtPr>
            <w:alias w:val="#Nav: /Header/Totals/TotalSubTotal"/>
            <w:tag w:val="#Nav: Standard_Sales_Invoice/1306"/>
            <w:id w:val="2002233573"/>
            <w:placeholder>
              <w:docPart w:val="3C53753E9072406D8152D5751C7828B0"/>
            </w:placeholder>
            <w:dataBinding w:prefixMappings="xmlns:ns0='urn:microsoft-dynamics-nav/reports/Standard_Sales_Invoice/1306/'" w:xpath="/ns0:NavWordReportXmlPart[1]/ns0:Header[1]/ns0:Totals[1]/ns0:TotalSubTotal[1]" w:storeItemID="{CC217693-9BEA-4CEF-A330-CC0105C2D507}"/>
            <w:text/>
          </w:sdtPr>
          <w:sdtContent>
            <w:tc>
              <w:tcPr>
                <w:tcW w:w="4126" w:type="dxa"/>
                <w:vAlign w:val="center"/>
              </w:tcPr>
              <w:p w14:paraId="5822E631" w14:textId="77777777" w:rsidR="000F3EC3" w:rsidRDefault="000F3EC3" w:rsidP="003D69C8">
                <w:pPr>
                  <w:pStyle w:val="Ttulo2"/>
                </w:pPr>
                <w:proofErr w:type="spellStart"/>
                <w:r>
                  <w:t>TotalSubTotal</w:t>
                </w:r>
                <w:proofErr w:type="spellEnd"/>
              </w:p>
            </w:tc>
          </w:sdtContent>
        </w:sdt>
      </w:tr>
      <w:tr w:rsidR="000F3EC3" w14:paraId="3CAD0CE7" w14:textId="77777777" w:rsidTr="000F3EC3">
        <w:trPr>
          <w:trHeight w:val="499"/>
        </w:trPr>
        <w:sdt>
          <w:sdtPr>
            <w:alias w:val="#Nav: /Labels/TotalDiscountLbl"/>
            <w:tag w:val="#Nav: Standard_Sales_Invoice/1306"/>
            <w:id w:val="107108056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TotalDiscountLbl[1]" w:storeItemID="{CC217693-9BEA-4CEF-A330-CC0105C2D507}"/>
            <w:text/>
          </w:sdtPr>
          <w:sdtContent>
            <w:tc>
              <w:tcPr>
                <w:tcW w:w="2641" w:type="dxa"/>
                <w:vAlign w:val="center"/>
              </w:tcPr>
              <w:p w14:paraId="04CA27AA" w14:textId="12CC32EC" w:rsidR="000F3EC3" w:rsidRPr="003D69C8" w:rsidRDefault="00FA2C17" w:rsidP="003D69C8">
                <w:pPr>
                  <w:pStyle w:val="Ttulo1"/>
                </w:pPr>
                <w:proofErr w:type="spellStart"/>
                <w:r>
                  <w:t>TotalDiscountLbl</w:t>
                </w:r>
                <w:proofErr w:type="spellEnd"/>
              </w:p>
            </w:tc>
          </w:sdtContent>
        </w:sdt>
        <w:sdt>
          <w:sdtPr>
            <w:alias w:val="#Nav: /Header/Totals/TotalInvoiceDiscountAmount"/>
            <w:tag w:val="#Nav: Standard_Sales_Invoice/1306"/>
            <w:id w:val="-1058481658"/>
            <w:placeholder>
              <w:docPart w:val="9101A4103604490793CEFE9CFAC36DBB"/>
            </w:placeholder>
            <w:dataBinding w:prefixMappings="xmlns:ns0='urn:microsoft-dynamics-nav/reports/Standard_Sales_Invoice/1306/'" w:xpath="/ns0:NavWordReportXmlPart[1]/ns0:Header[1]/ns0:Totals[1]/ns0:TotalInvoiceDiscountAmount[1]" w:storeItemID="{CC217693-9BEA-4CEF-A330-CC0105C2D507}"/>
            <w:text/>
          </w:sdtPr>
          <w:sdtContent>
            <w:tc>
              <w:tcPr>
                <w:tcW w:w="4126" w:type="dxa"/>
                <w:vAlign w:val="center"/>
              </w:tcPr>
              <w:p w14:paraId="5A605516" w14:textId="77777777" w:rsidR="000F3EC3" w:rsidRDefault="000F3EC3" w:rsidP="003D69C8">
                <w:pPr>
                  <w:pStyle w:val="Ttulo2"/>
                </w:pPr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</w:tr>
      <w:tr w:rsidR="000F3EC3" w14:paraId="5B99262F" w14:textId="77777777" w:rsidTr="000F3EC3">
        <w:trPr>
          <w:trHeight w:val="591"/>
        </w:trPr>
        <w:sdt>
          <w:sdtPr>
            <w:alias w:val="#Nav: /Labels/TotalVATEC"/>
            <w:tag w:val="#Nav: Standard_Sales_Invoice/1306"/>
            <w:id w:val="999242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TotalVATEC[1]" w:storeItemID="{CC217693-9BEA-4CEF-A330-CC0105C2D507}"/>
            <w:text/>
          </w:sdtPr>
          <w:sdtContent>
            <w:tc>
              <w:tcPr>
                <w:tcW w:w="2641" w:type="dxa"/>
                <w:vAlign w:val="center"/>
              </w:tcPr>
              <w:p w14:paraId="55D4C093" w14:textId="7E568CD8" w:rsidR="000F3EC3" w:rsidRPr="003D69C8" w:rsidRDefault="00FA2C17" w:rsidP="003D69C8">
                <w:pPr>
                  <w:pStyle w:val="Ttulo1"/>
                </w:pPr>
                <w:proofErr w:type="spellStart"/>
                <w:r>
                  <w:t>TotalVATEC</w:t>
                </w:r>
                <w:proofErr w:type="spellEnd"/>
              </w:p>
            </w:tc>
          </w:sdtContent>
        </w:sdt>
        <w:sdt>
          <w:sdtPr>
            <w:alias w:val="#Nav: /Header/Totals/TotalVatMinusECAmount"/>
            <w:tag w:val="#Nav: Standard_Sales_Invoice/1306"/>
            <w:id w:val="-868373407"/>
            <w:placeholder>
              <w:docPart w:val="F87DD5CCB2E64ABD85FF2A94B35A1C79"/>
            </w:placeholder>
            <w:dataBinding w:prefixMappings="xmlns:ns0='urn:microsoft-dynamics-nav/reports/Standard_Sales_Invoice/1306/'" w:xpath="/ns0:NavWordReportXmlPart[1]/ns0:Header[1]/ns0:Totals[1]/ns0:TotalVatMinusECAmount[1]" w:storeItemID="{CC217693-9BEA-4CEF-A330-CC0105C2D507}"/>
            <w:text/>
          </w:sdtPr>
          <w:sdtContent>
            <w:tc>
              <w:tcPr>
                <w:tcW w:w="4126" w:type="dxa"/>
                <w:vAlign w:val="center"/>
              </w:tcPr>
              <w:p w14:paraId="5DECAC41" w14:textId="77777777" w:rsidR="000F3EC3" w:rsidRDefault="000F3EC3" w:rsidP="003D69C8">
                <w:pPr>
                  <w:pStyle w:val="Ttulo2"/>
                </w:pPr>
                <w:proofErr w:type="spellStart"/>
                <w:r>
                  <w:t>TotalVatMinusECAmount</w:t>
                </w:r>
                <w:proofErr w:type="spellEnd"/>
              </w:p>
            </w:tc>
          </w:sdtContent>
        </w:sdt>
      </w:tr>
      <w:tr w:rsidR="000F3EC3" w14:paraId="687F8F8E" w14:textId="77777777" w:rsidTr="000F3EC3">
        <w:trPr>
          <w:trHeight w:val="393"/>
        </w:trPr>
        <w:sdt>
          <w:sdtPr>
            <w:rPr>
              <w:u w:val="single"/>
            </w:rPr>
            <w:alias w:val="#Nav: /Header/Total_Lbl"/>
            <w:tag w:val="#Nav: Standard_Sales_Invoice/1306"/>
            <w:id w:val="1799567265"/>
            <w:placeholder>
              <w:docPart w:val="AEA24AE6B91F468B89C2D2BE1DA882E4"/>
            </w:placeholder>
            <w:dataBinding w:prefixMappings="xmlns:ns0='urn:microsoft-dynamics-nav/reports/Standard_Sales_Invoice/1306/'" w:xpath="/ns0:NavWordReportXmlPart[1]/ns0:Header[1]/ns0:Total_Lbl[1]" w:storeItemID="{CC217693-9BEA-4CEF-A330-CC0105C2D507}"/>
            <w:text/>
          </w:sdtPr>
          <w:sdtContent>
            <w:tc>
              <w:tcPr>
                <w:tcW w:w="2641" w:type="dxa"/>
                <w:vAlign w:val="center"/>
              </w:tcPr>
              <w:p w14:paraId="1D5ABA7C" w14:textId="77777777" w:rsidR="000F3EC3" w:rsidRPr="00DD502A" w:rsidRDefault="000F3EC3" w:rsidP="003D69C8">
                <w:pPr>
                  <w:pStyle w:val="Ttulo1"/>
                  <w:rPr>
                    <w:u w:val="single"/>
                  </w:rPr>
                </w:pPr>
                <w:proofErr w:type="spellStart"/>
                <w:r w:rsidRPr="00DD502A">
                  <w:rPr>
                    <w:u w:val="single"/>
                  </w:rPr>
                  <w:t>Total_Lbl</w:t>
                </w:r>
                <w:proofErr w:type="spellEnd"/>
              </w:p>
            </w:tc>
          </w:sdtContent>
        </w:sdt>
        <w:sdt>
          <w:sdtPr>
            <w:rPr>
              <w:u w:val="single"/>
            </w:rPr>
            <w:alias w:val="#Nav: /Header/Totals/TotalAmountExclInclVAT"/>
            <w:tag w:val="#Nav: Standard_Sales_Invoice/1306"/>
            <w:id w:val="1611403510"/>
            <w:placeholder>
              <w:docPart w:val="AEA24AE6B91F468B89C2D2BE1DA882E4"/>
            </w:placeholder>
            <w:dataBinding w:prefixMappings="xmlns:ns0='urn:microsoft-dynamics-nav/reports/Standard_Sales_Invoice/1306/'" w:xpath="/ns0:NavWordReportXmlPart[1]/ns0:Header[1]/ns0:Totals[1]/ns0:TotalAmountExclInclVAT[1]" w:storeItemID="{CC217693-9BEA-4CEF-A330-CC0105C2D507}"/>
            <w:text/>
          </w:sdtPr>
          <w:sdtContent>
            <w:tc>
              <w:tcPr>
                <w:tcW w:w="4126" w:type="dxa"/>
                <w:vAlign w:val="center"/>
              </w:tcPr>
              <w:p w14:paraId="3CB0DF9E" w14:textId="77777777" w:rsidR="000F3EC3" w:rsidRPr="00DD502A" w:rsidRDefault="000F3EC3" w:rsidP="003D69C8">
                <w:pPr>
                  <w:pStyle w:val="Ttulo1"/>
                  <w:rPr>
                    <w:u w:val="single"/>
                  </w:rPr>
                </w:pPr>
                <w:proofErr w:type="spellStart"/>
                <w:r w:rsidRPr="00DD502A">
                  <w:rPr>
                    <w:u w:val="single"/>
                  </w:rPr>
                  <w:t>TotalAmountExclInclVAT</w:t>
                </w:r>
                <w:proofErr w:type="spellEnd"/>
              </w:p>
            </w:tc>
          </w:sdtContent>
        </w:sdt>
      </w:tr>
    </w:tbl>
    <w:p w14:paraId="41E01944" w14:textId="06BD15D5" w:rsidR="009F36D8" w:rsidRPr="009F36D8" w:rsidRDefault="009F36D8" w:rsidP="006950FF">
      <w:pPr>
        <w:spacing w:after="160" w:line="259" w:lineRule="auto"/>
      </w:pPr>
    </w:p>
    <w:sectPr w:rsidR="009F36D8" w:rsidRPr="009F36D8" w:rsidSect="0090637C">
      <w:headerReference w:type="default" r:id="rId8"/>
      <w:headerReference w:type="first" r:id="rId9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CBF22" w14:textId="77777777" w:rsidR="007F0E34" w:rsidRDefault="007F0E34" w:rsidP="00E40C63">
      <w:pPr>
        <w:spacing w:after="0"/>
      </w:pPr>
      <w:r>
        <w:separator/>
      </w:r>
    </w:p>
  </w:endnote>
  <w:endnote w:type="continuationSeparator" w:id="0">
    <w:p w14:paraId="32CD66B9" w14:textId="77777777" w:rsidR="007F0E34" w:rsidRDefault="007F0E34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A072F" w14:textId="77777777" w:rsidR="007F0E34" w:rsidRDefault="007F0E34" w:rsidP="00E40C63">
      <w:pPr>
        <w:spacing w:after="0"/>
      </w:pPr>
      <w:r>
        <w:separator/>
      </w:r>
    </w:p>
  </w:footnote>
  <w:footnote w:type="continuationSeparator" w:id="0">
    <w:p w14:paraId="0416462E" w14:textId="77777777" w:rsidR="007F0E34" w:rsidRDefault="007F0E34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"/>
    </w:tblGrid>
    <w:tr w:rsidR="003D3DE3" w:rsidRPr="00D11364" w14:paraId="3D4D4DC3" w14:textId="77777777" w:rsidTr="003D3DE3">
      <w:tc>
        <w:tcPr>
          <w:tcW w:w="5000" w:type="pct"/>
        </w:tcPr>
        <w:p w14:paraId="659C6EA3" w14:textId="77777777" w:rsidR="003D3DE3" w:rsidRPr="00F64248" w:rsidRDefault="003D3DE3" w:rsidP="00C43401">
          <w:pPr>
            <w:pStyle w:val="Encabezado"/>
            <w:jc w:val="right"/>
            <w:rPr>
              <w:b/>
              <w:lang w:val="es-ES"/>
            </w:rPr>
          </w:pPr>
        </w:p>
      </w:tc>
    </w:tr>
  </w:tbl>
  <w:p w14:paraId="59AD16EB" w14:textId="77777777" w:rsidR="00D6006D" w:rsidRPr="00F64248" w:rsidRDefault="00D6006D" w:rsidP="00D6006D">
    <w:pPr>
      <w:pStyle w:val="Encabezado"/>
      <w:ind w:right="141"/>
      <w:rPr>
        <w:b/>
        <w:sz w:val="12"/>
        <w:szCs w:val="12"/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9EBEB" w14:textId="6D994CDD" w:rsidR="00FD0074" w:rsidRDefault="00E271A7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A3B860E" wp14:editId="2A74B6E6">
              <wp:simplePos x="0" y="0"/>
              <wp:positionH relativeFrom="column">
                <wp:posOffset>16180</wp:posOffset>
              </wp:positionH>
              <wp:positionV relativeFrom="page">
                <wp:posOffset>439387</wp:posOffset>
              </wp:positionV>
              <wp:extent cx="2592070" cy="397510"/>
              <wp:effectExtent l="0" t="0" r="0" b="254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2070" cy="3975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lang w:val="es-ES"/>
                            </w:rPr>
                            <w:alias w:val="#Nav: /Header/CompanyAddress1"/>
                            <w:tag w:val="#Nav: Standard_Sales_Invoice/1306"/>
                            <w:id w:val="-621147050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Invoice/1306/'" w:xpath="/ns0:NavWordReportXmlPart[1]/ns0:Header[1]/ns0:CompanyAddress1[1]" w:storeItemID="{CC217693-9BEA-4CEF-A330-CC0105C2D507}"/>
                            <w:text/>
                          </w:sdtPr>
                          <w:sdtContent>
                            <w:p w14:paraId="513502DB" w14:textId="2A975830" w:rsidR="002813F2" w:rsidRPr="003D69C8" w:rsidRDefault="002813F2" w:rsidP="002813F2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lang w:val="es-ES"/>
                                </w:rPr>
                              </w:pPr>
                              <w:r w:rsidRPr="003D69C8">
                                <w:rPr>
                                  <w:b/>
                                  <w:bCs/>
                                  <w:color w:val="FFFFFF" w:themeColor="background1"/>
                                  <w:lang w:val="es-ES"/>
                                </w:rPr>
                                <w:t>CompanyAddress1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3B860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.25pt;margin-top:34.6pt;width:204.1pt;height:3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" filled="f" stroked="f">
              <v:textbox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lang w:val="es-ES"/>
                      </w:rPr>
                      <w:alias w:val="#Nav: /Header/CompanyAddress1"/>
                      <w:tag w:val="#Nav: Standard_Sales_Invoice/1306"/>
                      <w:id w:val="-621147050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mpanyAddress1[1]" w:storeItemID="{CC217693-9BEA-4CEF-A330-CC0105C2D507}"/>
                      <w:text/>
                    </w:sdtPr>
                    <w:sdtContent>
                      <w:p w14:paraId="513502DB" w14:textId="2A975830" w:rsidR="002813F2" w:rsidRPr="003D69C8" w:rsidRDefault="002813F2" w:rsidP="002813F2">
                        <w:pPr>
                          <w:rPr>
                            <w:b/>
                            <w:bCs/>
                            <w:color w:val="FFFFFF" w:themeColor="background1"/>
                            <w:lang w:val="es-ES"/>
                          </w:rPr>
                        </w:pPr>
                        <w:r w:rsidRPr="003D69C8">
                          <w:rPr>
                            <w:b/>
                            <w:bCs/>
                            <w:color w:val="FFFFFF" w:themeColor="background1"/>
                            <w:lang w:val="es-ES"/>
                          </w:rPr>
                          <w:t>CompanyAddress1</w:t>
                        </w:r>
                      </w:p>
                    </w:sdtContent>
                  </w:sdt>
                </w:txbxContent>
              </v:textbox>
              <w10:wrap type="squar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DE76F4E" wp14:editId="375EC6FF">
              <wp:simplePos x="0" y="0"/>
              <wp:positionH relativeFrom="column">
                <wp:posOffset>16180</wp:posOffset>
              </wp:positionH>
              <wp:positionV relativeFrom="paragraph">
                <wp:posOffset>79341</wp:posOffset>
              </wp:positionV>
              <wp:extent cx="6364605" cy="397823"/>
              <wp:effectExtent l="0" t="0" r="0" b="2540"/>
              <wp:wrapNone/>
              <wp:docPr id="471260236" name="Diagrama de flujo: proces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4605" cy="397823"/>
                      </a:xfrm>
                      <a:prstGeom prst="flowChartProcess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D22877" id="_x0000_t109" coordsize="21600,21600" o:spt="109" path="m,l,21600r21600,l21600,xe">
              <v:stroke joinstyle="miter"/>
              <v:path gradientshapeok="t" o:connecttype="rect"/>
            </v:shapetype>
            <v:shape id="Diagrama de flujo: proceso 1" o:spid="_x0000_s1026" type="#_x0000_t109" style="position:absolute;margin-left:1.25pt;margin-top:6.25pt;width:501.15pt;height:31.3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" fillcolor="#ed7d31 [3205]" stroked="f" strokeweight="1pt"/>
          </w:pict>
        </mc:Fallback>
      </mc:AlternateContent>
    </w:r>
    <w:r w:rsidR="0050438B">
      <w:rPr>
        <w:noProof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5761BEA4" wp14:editId="5635AD06">
              <wp:simplePos x="0" y="0"/>
              <wp:positionH relativeFrom="column">
                <wp:posOffset>4623435</wp:posOffset>
              </wp:positionH>
              <wp:positionV relativeFrom="paragraph">
                <wp:posOffset>-146569</wp:posOffset>
              </wp:positionV>
              <wp:extent cx="1460500" cy="1067435"/>
              <wp:effectExtent l="0" t="0" r="6350" b="1905"/>
              <wp:wrapSquare wrapText="bothSides"/>
              <wp:docPr id="127771754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0" cy="106743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lang w:val="es-ES"/>
                            </w:rPr>
                            <w:alias w:val="#Nav: /Header/CompanyPicture"/>
                            <w:tag w:val="#Nav: Standard_Sales_Invoice/1306"/>
                            <w:id w:val="198448178"/>
                            <w:dataBinding w:prefixMappings="xmlns:ns0='urn:microsoft-dynamics-nav/reports/Standard_Sales_Invoice/1306/'" w:xpath="/ns0:NavWordReportXmlPart[1]/ns0:Header[1]/ns0:CompanyPicture[1]" w:storeItemID="{CC217693-9BEA-4CEF-A330-CC0105C2D507}"/>
                            <w:picture/>
                          </w:sdtPr>
                          <w:sdtContent>
                            <w:p w14:paraId="76DC2F06" w14:textId="120981AC" w:rsidR="002813F2" w:rsidRPr="002813F2" w:rsidRDefault="002813F2" w:rsidP="00E271A7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noProof/>
                                  <w:lang w:val="es-ES"/>
                                </w:rPr>
                                <w:drawing>
                                  <wp:inline distT="0" distB="0" distL="0" distR="0" wp14:anchorId="267535E4" wp14:editId="6E4B6AC9">
                                    <wp:extent cx="1009402" cy="1009402"/>
                                    <wp:effectExtent l="0" t="0" r="635" b="635"/>
                                    <wp:docPr id="2" name="Imagen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Imagen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15378" cy="101537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61BEA4" id="_x0000_s1027" type="#_x0000_t202" style="position:absolute;margin-left:364.05pt;margin-top:-11.55pt;width:115pt;height:84.0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" fillcolor="white [3212]" stroked="f">
              <v:textbox>
                <w:txbxContent>
                  <w:sdt>
                    <w:sdtPr>
                      <w:rPr>
                        <w:lang w:val="es-ES"/>
                      </w:rPr>
                      <w:alias w:val="#Nav: /Header/CompanyPicture"/>
                      <w:tag w:val="#Nav: Standard_Sales_Invoice/1306"/>
                      <w:id w:val="198448178"/>
                      <w:dataBinding w:prefixMappings="xmlns:ns0='urn:microsoft-dynamics-nav/reports/Standard_Sales_Invoice/1306/'" w:xpath="/ns0:NavWordReportXmlPart[1]/ns0:Header[1]/ns0:CompanyPicture[1]" w:storeItemID="{CC217693-9BEA-4CEF-A330-CC0105C2D507}"/>
                      <w:picture/>
                    </w:sdtPr>
                    <w:sdtContent>
                      <w:p w14:paraId="76DC2F06" w14:textId="120981AC" w:rsidR="002813F2" w:rsidRPr="002813F2" w:rsidRDefault="002813F2" w:rsidP="00E271A7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noProof/>
                            <w:lang w:val="es-ES"/>
                          </w:rPr>
                          <w:drawing>
                            <wp:inline distT="0" distB="0" distL="0" distR="0" wp14:anchorId="267535E4" wp14:editId="6E4B6AC9">
                              <wp:extent cx="1009402" cy="1009402"/>
                              <wp:effectExtent l="0" t="0" r="635" b="635"/>
                              <wp:docPr id="2" name="Imagen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n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5378" cy="101537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595C"/>
    <w:rsid w:val="00030039"/>
    <w:rsid w:val="00032E69"/>
    <w:rsid w:val="000357EB"/>
    <w:rsid w:val="00064186"/>
    <w:rsid w:val="00070EE8"/>
    <w:rsid w:val="00074151"/>
    <w:rsid w:val="000844A3"/>
    <w:rsid w:val="000A665A"/>
    <w:rsid w:val="000D5A6D"/>
    <w:rsid w:val="000E071F"/>
    <w:rsid w:val="000F3EC3"/>
    <w:rsid w:val="00103846"/>
    <w:rsid w:val="0011793B"/>
    <w:rsid w:val="001216B3"/>
    <w:rsid w:val="00123A7D"/>
    <w:rsid w:val="00126D5A"/>
    <w:rsid w:val="00130677"/>
    <w:rsid w:val="00134A71"/>
    <w:rsid w:val="0013580D"/>
    <w:rsid w:val="00151C73"/>
    <w:rsid w:val="001621D9"/>
    <w:rsid w:val="001A1A0F"/>
    <w:rsid w:val="001B793C"/>
    <w:rsid w:val="001C013E"/>
    <w:rsid w:val="001D1CE2"/>
    <w:rsid w:val="001D6807"/>
    <w:rsid w:val="001F5FE3"/>
    <w:rsid w:val="0020108A"/>
    <w:rsid w:val="0020359B"/>
    <w:rsid w:val="00216E7E"/>
    <w:rsid w:val="00235CA0"/>
    <w:rsid w:val="002379BB"/>
    <w:rsid w:val="002417B1"/>
    <w:rsid w:val="00245A8C"/>
    <w:rsid w:val="00245B0E"/>
    <w:rsid w:val="00247CA8"/>
    <w:rsid w:val="00250A74"/>
    <w:rsid w:val="00261876"/>
    <w:rsid w:val="0026269B"/>
    <w:rsid w:val="002669DB"/>
    <w:rsid w:val="002702B7"/>
    <w:rsid w:val="00273BA9"/>
    <w:rsid w:val="002813F2"/>
    <w:rsid w:val="0029628E"/>
    <w:rsid w:val="002A29DF"/>
    <w:rsid w:val="002A382C"/>
    <w:rsid w:val="002B6B46"/>
    <w:rsid w:val="002E2A56"/>
    <w:rsid w:val="002E6A4C"/>
    <w:rsid w:val="002F6650"/>
    <w:rsid w:val="003023BB"/>
    <w:rsid w:val="00312351"/>
    <w:rsid w:val="003223B2"/>
    <w:rsid w:val="0033130F"/>
    <w:rsid w:val="003334FE"/>
    <w:rsid w:val="00337723"/>
    <w:rsid w:val="00355E20"/>
    <w:rsid w:val="003633A6"/>
    <w:rsid w:val="003676E2"/>
    <w:rsid w:val="00374316"/>
    <w:rsid w:val="00382B50"/>
    <w:rsid w:val="0038349C"/>
    <w:rsid w:val="003838C2"/>
    <w:rsid w:val="00394029"/>
    <w:rsid w:val="003A0907"/>
    <w:rsid w:val="003A31D7"/>
    <w:rsid w:val="003A7E69"/>
    <w:rsid w:val="003B1D59"/>
    <w:rsid w:val="003B4767"/>
    <w:rsid w:val="003C259F"/>
    <w:rsid w:val="003C2C96"/>
    <w:rsid w:val="003D09EE"/>
    <w:rsid w:val="003D120B"/>
    <w:rsid w:val="003D355D"/>
    <w:rsid w:val="003D3DE3"/>
    <w:rsid w:val="003D4B80"/>
    <w:rsid w:val="003D69C8"/>
    <w:rsid w:val="003E0827"/>
    <w:rsid w:val="003E1315"/>
    <w:rsid w:val="003E2178"/>
    <w:rsid w:val="003E7731"/>
    <w:rsid w:val="003F77E2"/>
    <w:rsid w:val="00427CCB"/>
    <w:rsid w:val="004457E8"/>
    <w:rsid w:val="00451877"/>
    <w:rsid w:val="00492354"/>
    <w:rsid w:val="004A4D71"/>
    <w:rsid w:val="004B22F6"/>
    <w:rsid w:val="004B47ED"/>
    <w:rsid w:val="004B6FE5"/>
    <w:rsid w:val="004C4AEE"/>
    <w:rsid w:val="004C60A5"/>
    <w:rsid w:val="004F2432"/>
    <w:rsid w:val="0050438B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A3356"/>
    <w:rsid w:val="005C497A"/>
    <w:rsid w:val="005C4D6C"/>
    <w:rsid w:val="005E5932"/>
    <w:rsid w:val="005F2559"/>
    <w:rsid w:val="005F5EC9"/>
    <w:rsid w:val="005F6BCC"/>
    <w:rsid w:val="0060202A"/>
    <w:rsid w:val="0060248E"/>
    <w:rsid w:val="00610A30"/>
    <w:rsid w:val="00612ABF"/>
    <w:rsid w:val="006245DA"/>
    <w:rsid w:val="006303B3"/>
    <w:rsid w:val="00634690"/>
    <w:rsid w:val="00664C73"/>
    <w:rsid w:val="00666E33"/>
    <w:rsid w:val="0067225B"/>
    <w:rsid w:val="0067419D"/>
    <w:rsid w:val="00677AD5"/>
    <w:rsid w:val="0068273F"/>
    <w:rsid w:val="00683CCE"/>
    <w:rsid w:val="00684EEB"/>
    <w:rsid w:val="006907F2"/>
    <w:rsid w:val="006950FF"/>
    <w:rsid w:val="00697873"/>
    <w:rsid w:val="006A2A7B"/>
    <w:rsid w:val="006C29CE"/>
    <w:rsid w:val="006C30D9"/>
    <w:rsid w:val="006C4581"/>
    <w:rsid w:val="006D4B90"/>
    <w:rsid w:val="006D64AE"/>
    <w:rsid w:val="006E0C6D"/>
    <w:rsid w:val="006E5822"/>
    <w:rsid w:val="006E6A65"/>
    <w:rsid w:val="006F2626"/>
    <w:rsid w:val="0071439C"/>
    <w:rsid w:val="0071597D"/>
    <w:rsid w:val="0071690E"/>
    <w:rsid w:val="00716E24"/>
    <w:rsid w:val="00730C7E"/>
    <w:rsid w:val="0073455F"/>
    <w:rsid w:val="00741F6B"/>
    <w:rsid w:val="007537BA"/>
    <w:rsid w:val="00760FA8"/>
    <w:rsid w:val="00765190"/>
    <w:rsid w:val="00766078"/>
    <w:rsid w:val="00767474"/>
    <w:rsid w:val="00775F3F"/>
    <w:rsid w:val="007773B8"/>
    <w:rsid w:val="00777ADC"/>
    <w:rsid w:val="007849FE"/>
    <w:rsid w:val="00791F67"/>
    <w:rsid w:val="00797305"/>
    <w:rsid w:val="007A09E1"/>
    <w:rsid w:val="007A0A2F"/>
    <w:rsid w:val="007A3E08"/>
    <w:rsid w:val="007A7B6A"/>
    <w:rsid w:val="007B235B"/>
    <w:rsid w:val="007E323C"/>
    <w:rsid w:val="007F0E34"/>
    <w:rsid w:val="007F1562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46C0"/>
    <w:rsid w:val="008A08BD"/>
    <w:rsid w:val="008A6A4C"/>
    <w:rsid w:val="008A7759"/>
    <w:rsid w:val="008A7838"/>
    <w:rsid w:val="008C3901"/>
    <w:rsid w:val="008D7475"/>
    <w:rsid w:val="008E766D"/>
    <w:rsid w:val="008F0A38"/>
    <w:rsid w:val="0090637C"/>
    <w:rsid w:val="009072D1"/>
    <w:rsid w:val="00907AC8"/>
    <w:rsid w:val="0092238C"/>
    <w:rsid w:val="00922A81"/>
    <w:rsid w:val="0092542A"/>
    <w:rsid w:val="00926FFD"/>
    <w:rsid w:val="00933DB5"/>
    <w:rsid w:val="00940735"/>
    <w:rsid w:val="00943A17"/>
    <w:rsid w:val="009453BC"/>
    <w:rsid w:val="00954C6C"/>
    <w:rsid w:val="00966D04"/>
    <w:rsid w:val="00981E53"/>
    <w:rsid w:val="00982950"/>
    <w:rsid w:val="00991278"/>
    <w:rsid w:val="0099175E"/>
    <w:rsid w:val="009943A4"/>
    <w:rsid w:val="00997858"/>
    <w:rsid w:val="009B485A"/>
    <w:rsid w:val="009C7571"/>
    <w:rsid w:val="009D4195"/>
    <w:rsid w:val="009D508B"/>
    <w:rsid w:val="009D6FE7"/>
    <w:rsid w:val="009E0E4C"/>
    <w:rsid w:val="009E16EA"/>
    <w:rsid w:val="009E251E"/>
    <w:rsid w:val="009F21B5"/>
    <w:rsid w:val="009F36D8"/>
    <w:rsid w:val="009F4BC6"/>
    <w:rsid w:val="009F6C56"/>
    <w:rsid w:val="00A00B95"/>
    <w:rsid w:val="00A01AB9"/>
    <w:rsid w:val="00A048EC"/>
    <w:rsid w:val="00A30C38"/>
    <w:rsid w:val="00A35782"/>
    <w:rsid w:val="00A42BE5"/>
    <w:rsid w:val="00A638C6"/>
    <w:rsid w:val="00A76F36"/>
    <w:rsid w:val="00A9010E"/>
    <w:rsid w:val="00A903A3"/>
    <w:rsid w:val="00A940EF"/>
    <w:rsid w:val="00A9726D"/>
    <w:rsid w:val="00AA08C1"/>
    <w:rsid w:val="00AB7D7D"/>
    <w:rsid w:val="00AD48E7"/>
    <w:rsid w:val="00AD5312"/>
    <w:rsid w:val="00AF1EDD"/>
    <w:rsid w:val="00AF4452"/>
    <w:rsid w:val="00B01DA6"/>
    <w:rsid w:val="00B105FE"/>
    <w:rsid w:val="00B10D67"/>
    <w:rsid w:val="00B11166"/>
    <w:rsid w:val="00B22FDE"/>
    <w:rsid w:val="00B32D4B"/>
    <w:rsid w:val="00B402B9"/>
    <w:rsid w:val="00B40693"/>
    <w:rsid w:val="00B437D5"/>
    <w:rsid w:val="00B57659"/>
    <w:rsid w:val="00B60D54"/>
    <w:rsid w:val="00B8205C"/>
    <w:rsid w:val="00B8369A"/>
    <w:rsid w:val="00B85014"/>
    <w:rsid w:val="00B85B87"/>
    <w:rsid w:val="00B86BCD"/>
    <w:rsid w:val="00B86E6F"/>
    <w:rsid w:val="00B91CA1"/>
    <w:rsid w:val="00B92F96"/>
    <w:rsid w:val="00B94175"/>
    <w:rsid w:val="00B96060"/>
    <w:rsid w:val="00BC232B"/>
    <w:rsid w:val="00BD2533"/>
    <w:rsid w:val="00BD35AE"/>
    <w:rsid w:val="00BE5952"/>
    <w:rsid w:val="00BE6BE6"/>
    <w:rsid w:val="00BF0F10"/>
    <w:rsid w:val="00BF728B"/>
    <w:rsid w:val="00C02D3B"/>
    <w:rsid w:val="00C2126E"/>
    <w:rsid w:val="00C22301"/>
    <w:rsid w:val="00C27C1A"/>
    <w:rsid w:val="00C3299C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54E15"/>
    <w:rsid w:val="00C54EA0"/>
    <w:rsid w:val="00C635B5"/>
    <w:rsid w:val="00CA2895"/>
    <w:rsid w:val="00CA4997"/>
    <w:rsid w:val="00CA6394"/>
    <w:rsid w:val="00CB70AD"/>
    <w:rsid w:val="00CC1359"/>
    <w:rsid w:val="00CD1B92"/>
    <w:rsid w:val="00CD3AB7"/>
    <w:rsid w:val="00CD53B7"/>
    <w:rsid w:val="00CE05B2"/>
    <w:rsid w:val="00CF2A7A"/>
    <w:rsid w:val="00D048D5"/>
    <w:rsid w:val="00D073EF"/>
    <w:rsid w:val="00D11364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D502A"/>
    <w:rsid w:val="00DF30F1"/>
    <w:rsid w:val="00DF68C3"/>
    <w:rsid w:val="00E07CE0"/>
    <w:rsid w:val="00E111C4"/>
    <w:rsid w:val="00E207AF"/>
    <w:rsid w:val="00E22B7E"/>
    <w:rsid w:val="00E25D3A"/>
    <w:rsid w:val="00E271A7"/>
    <w:rsid w:val="00E40C63"/>
    <w:rsid w:val="00E41182"/>
    <w:rsid w:val="00E4361D"/>
    <w:rsid w:val="00E54F17"/>
    <w:rsid w:val="00E562C3"/>
    <w:rsid w:val="00E65451"/>
    <w:rsid w:val="00E66402"/>
    <w:rsid w:val="00E67097"/>
    <w:rsid w:val="00E679FF"/>
    <w:rsid w:val="00E902EA"/>
    <w:rsid w:val="00E96A2B"/>
    <w:rsid w:val="00E976D5"/>
    <w:rsid w:val="00EA246E"/>
    <w:rsid w:val="00EA27AA"/>
    <w:rsid w:val="00EB038A"/>
    <w:rsid w:val="00EB5B19"/>
    <w:rsid w:val="00EC09FC"/>
    <w:rsid w:val="00EC1995"/>
    <w:rsid w:val="00EC4C86"/>
    <w:rsid w:val="00ED0377"/>
    <w:rsid w:val="00EE25F5"/>
    <w:rsid w:val="00EE2CA3"/>
    <w:rsid w:val="00EE53F7"/>
    <w:rsid w:val="00F14176"/>
    <w:rsid w:val="00F20F72"/>
    <w:rsid w:val="00F219F1"/>
    <w:rsid w:val="00F305F0"/>
    <w:rsid w:val="00F36FA0"/>
    <w:rsid w:val="00F44822"/>
    <w:rsid w:val="00F46A14"/>
    <w:rsid w:val="00F64248"/>
    <w:rsid w:val="00F66A1F"/>
    <w:rsid w:val="00F81AE9"/>
    <w:rsid w:val="00F848FB"/>
    <w:rsid w:val="00F86468"/>
    <w:rsid w:val="00F923F9"/>
    <w:rsid w:val="00FA2C17"/>
    <w:rsid w:val="00FA4288"/>
    <w:rsid w:val="00FA4D66"/>
    <w:rsid w:val="00FB06A1"/>
    <w:rsid w:val="00FB3DCE"/>
    <w:rsid w:val="00FD0074"/>
    <w:rsid w:val="00FD3F95"/>
    <w:rsid w:val="00FD6A00"/>
    <w:rsid w:val="00FE1868"/>
    <w:rsid w:val="00FF124C"/>
    <w:rsid w:val="00FF511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F05BCA"/>
  <w15:chartTrackingRefBased/>
  <w15:docId w15:val="{227F7ABE-DEDC-41F4-A641-796D3190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F95"/>
    <w:pPr>
      <w:spacing w:after="200" w:line="24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C63"/>
  </w:style>
  <w:style w:type="character" w:styleId="Textoennegrita">
    <w:name w:val="Strong"/>
    <w:basedOn w:val="Fuentedeprrafopredeter"/>
    <w:uiPriority w:val="22"/>
    <w:qFormat/>
    <w:rsid w:val="00FD3F95"/>
    <w:rPr>
      <w:rFonts w:ascii="Arial" w:hAnsi="Arial"/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40C63"/>
  </w:style>
  <w:style w:type="character" w:styleId="Textodelmarcadordeposicin">
    <w:name w:val="Placeholder Text"/>
    <w:basedOn w:val="Fuentedeprrafopredeter"/>
    <w:uiPriority w:val="99"/>
    <w:semiHidden/>
    <w:rsid w:val="00E40C63"/>
    <w:rPr>
      <w:color w:val="808080"/>
    </w:rPr>
  </w:style>
  <w:style w:type="table" w:styleId="Tablaconcuadrculaclara">
    <w:name w:val="Grid Table Light"/>
    <w:basedOn w:val="Tabla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basedOn w:val="Normal"/>
    <w:uiPriority w:val="1"/>
    <w:qFormat/>
    <w:rsid w:val="00E111C4"/>
    <w:pPr>
      <w:spacing w:after="0"/>
    </w:pPr>
  </w:style>
  <w:style w:type="character" w:customStyle="1" w:styleId="Ttulo1Car">
    <w:name w:val="Título 1 Car"/>
    <w:basedOn w:val="Fuentedeprrafopredeter"/>
    <w:link w:val="Ttulo1"/>
    <w:uiPriority w:val="9"/>
    <w:rsid w:val="00A42BE5"/>
    <w:rPr>
      <w:b/>
      <w:sz w:val="18"/>
      <w:szCs w:val="16"/>
    </w:rPr>
  </w:style>
  <w:style w:type="paragraph" w:styleId="Ttulo">
    <w:name w:val="Title"/>
    <w:basedOn w:val="Encabezado"/>
    <w:next w:val="Normal"/>
    <w:link w:val="Ttulo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tuloCar">
    <w:name w:val="Título Car"/>
    <w:basedOn w:val="Fuentedeprrafopredeter"/>
    <w:link w:val="Ttulo"/>
    <w:uiPriority w:val="10"/>
    <w:rsid w:val="00A42BE5"/>
    <w:rPr>
      <w:rFonts w:asciiTheme="majorHAnsi" w:hAnsiTheme="majorHAnsi"/>
      <w:sz w:val="36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A42BE5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A42BE5"/>
    <w:rPr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4C60A5"/>
    <w:rPr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ierre">
    <w:name w:val="Closing"/>
    <w:basedOn w:val="Normal"/>
    <w:link w:val="Cierr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ierreCar">
    <w:name w:val="Cierre Car"/>
    <w:basedOn w:val="Fuentedeprrafopredeter"/>
    <w:link w:val="Cierr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Fuentedeprrafopredeter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1DC47-EE73-443F-87C3-49F45813293D}"/>
      </w:docPartPr>
      <w:docPartBody>
        <w:p w:rsidR="00C00E0A" w:rsidRDefault="004956B7">
          <w:r w:rsidRPr="009E7EDE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1F9108131B9841A49ADE8638BF8C0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78050-BD26-4C23-A77C-DFF877206B01}"/>
      </w:docPartPr>
      <w:docPartBody>
        <w:p w:rsidR="00C00E0A" w:rsidRDefault="004956B7" w:rsidP="004956B7">
          <w:pPr>
            <w:pStyle w:val="1F9108131B9841A49ADE8638BF8C0D9B"/>
          </w:pPr>
          <w:r w:rsidRPr="00721858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C3B792EC7004467E9C05B0C8E68A6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6802F-D146-48B2-883D-E383E68F6825}"/>
      </w:docPartPr>
      <w:docPartBody>
        <w:p w:rsidR="00C00E0A" w:rsidRDefault="004956B7" w:rsidP="004956B7">
          <w:pPr>
            <w:pStyle w:val="C3B792EC7004467E9C05B0C8E68A6322"/>
          </w:pPr>
          <w:r w:rsidRPr="00721858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CFB4A1E2B1D740E8B54D00264902B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25B5D-367E-4377-82D5-2E70C503F0A0}"/>
      </w:docPartPr>
      <w:docPartBody>
        <w:p w:rsidR="00C00E0A" w:rsidRDefault="004956B7" w:rsidP="004956B7">
          <w:pPr>
            <w:pStyle w:val="CFB4A1E2B1D740E8B54D00264902BC5B"/>
          </w:pPr>
          <w:r w:rsidRPr="00721858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87DC73D2BEC544588B34DFB04220E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0EBC1-26E2-42B3-83DA-0F1D65794510}"/>
      </w:docPartPr>
      <w:docPartBody>
        <w:p w:rsidR="00C00E0A" w:rsidRDefault="004956B7" w:rsidP="004956B7">
          <w:pPr>
            <w:pStyle w:val="87DC73D2BEC544588B34DFB04220E99B"/>
          </w:pPr>
          <w:r w:rsidRPr="00721858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9D3D3A54C84C4E24B2CFE470E8DCA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36A93-2222-4FC8-8385-591E5EF9ADEC}"/>
      </w:docPartPr>
      <w:docPartBody>
        <w:p w:rsidR="00C00E0A" w:rsidRDefault="004956B7" w:rsidP="004956B7">
          <w:pPr>
            <w:pStyle w:val="9D3D3A54C84C4E24B2CFE470E8DCAF01"/>
          </w:pPr>
          <w:r w:rsidRPr="00721858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79602AB67C234010B11610231EB48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C4DA7-3B82-40D0-A3CE-05F3AADA1AB9}"/>
      </w:docPartPr>
      <w:docPartBody>
        <w:p w:rsidR="00C00E0A" w:rsidRDefault="004956B7" w:rsidP="004956B7">
          <w:pPr>
            <w:pStyle w:val="79602AB67C234010B11610231EB48369"/>
          </w:pPr>
          <w:r w:rsidRPr="00721858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3C53753E9072406D8152D5751C782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2E273-5B8A-4A13-99E0-68F74E62E741}"/>
      </w:docPartPr>
      <w:docPartBody>
        <w:p w:rsidR="00C00E0A" w:rsidRDefault="004956B7" w:rsidP="004956B7">
          <w:pPr>
            <w:pStyle w:val="3C53753E9072406D8152D5751C7828B0"/>
          </w:pPr>
          <w:r w:rsidRPr="00721858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9101A4103604490793CEFE9CFAC36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719DB-5DA8-41D4-B327-FEAC15B78747}"/>
      </w:docPartPr>
      <w:docPartBody>
        <w:p w:rsidR="00C00E0A" w:rsidRDefault="004956B7" w:rsidP="004956B7">
          <w:pPr>
            <w:pStyle w:val="9101A4103604490793CEFE9CFAC36DBB"/>
          </w:pPr>
          <w:r w:rsidRPr="00721858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F87DD5CCB2E64ABD85FF2A94B35A1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59FB1-6FAE-4C72-BE9B-A99FB37BC8E8}"/>
      </w:docPartPr>
      <w:docPartBody>
        <w:p w:rsidR="00C00E0A" w:rsidRDefault="004956B7" w:rsidP="004956B7">
          <w:pPr>
            <w:pStyle w:val="F87DD5CCB2E64ABD85FF2A94B35A1C79"/>
          </w:pPr>
          <w:r w:rsidRPr="00721858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AEA24AE6B91F468B89C2D2BE1DA88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64EFB-CB23-4096-A927-379EE27F8A05}"/>
      </w:docPartPr>
      <w:docPartBody>
        <w:p w:rsidR="00C00E0A" w:rsidRDefault="004956B7" w:rsidP="004956B7">
          <w:pPr>
            <w:pStyle w:val="AEA24AE6B91F468B89C2D2BE1DA882E4"/>
          </w:pPr>
          <w:r w:rsidRPr="00721858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1F6634B50AFD49BBAD14145EE5F2C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6790A-D3E0-4BA8-854F-6BA98DE2AF72}"/>
      </w:docPartPr>
      <w:docPartBody>
        <w:p w:rsidR="00927C49" w:rsidRDefault="00C00E0A" w:rsidP="00C00E0A">
          <w:pPr>
            <w:pStyle w:val="1F6634B50AFD49BBAD14145EE5F2C9CA"/>
          </w:pPr>
          <w:r w:rsidRPr="00721858">
            <w:rPr>
              <w:rStyle w:val="Textodelmarcadordeposicin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55B16"/>
    <w:rsid w:val="00107786"/>
    <w:rsid w:val="001549EE"/>
    <w:rsid w:val="001D6FE3"/>
    <w:rsid w:val="001F6C15"/>
    <w:rsid w:val="002339CB"/>
    <w:rsid w:val="00243285"/>
    <w:rsid w:val="002A48C6"/>
    <w:rsid w:val="002F6AA1"/>
    <w:rsid w:val="002F703C"/>
    <w:rsid w:val="00314D96"/>
    <w:rsid w:val="00374377"/>
    <w:rsid w:val="003C59A0"/>
    <w:rsid w:val="003E037C"/>
    <w:rsid w:val="00441283"/>
    <w:rsid w:val="004956B7"/>
    <w:rsid w:val="004D0B7A"/>
    <w:rsid w:val="004F562F"/>
    <w:rsid w:val="005073E4"/>
    <w:rsid w:val="00525E39"/>
    <w:rsid w:val="005615DB"/>
    <w:rsid w:val="00573160"/>
    <w:rsid w:val="005D401F"/>
    <w:rsid w:val="005E35BE"/>
    <w:rsid w:val="006165F0"/>
    <w:rsid w:val="006C23FF"/>
    <w:rsid w:val="00781235"/>
    <w:rsid w:val="007F1562"/>
    <w:rsid w:val="00847DA0"/>
    <w:rsid w:val="00920D69"/>
    <w:rsid w:val="00927C49"/>
    <w:rsid w:val="009442E6"/>
    <w:rsid w:val="009B29C9"/>
    <w:rsid w:val="00AB7D7D"/>
    <w:rsid w:val="00B54BE0"/>
    <w:rsid w:val="00B94175"/>
    <w:rsid w:val="00C00E0A"/>
    <w:rsid w:val="00C02D3B"/>
    <w:rsid w:val="00C03606"/>
    <w:rsid w:val="00C06758"/>
    <w:rsid w:val="00C32A3C"/>
    <w:rsid w:val="00CA2895"/>
    <w:rsid w:val="00CD2943"/>
    <w:rsid w:val="00D606BB"/>
    <w:rsid w:val="00D6116A"/>
    <w:rsid w:val="00D675FF"/>
    <w:rsid w:val="00DB29B7"/>
    <w:rsid w:val="00DE7601"/>
    <w:rsid w:val="00E922D6"/>
    <w:rsid w:val="00F46A14"/>
    <w:rsid w:val="00F51E54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615DB"/>
    <w:rPr>
      <w:color w:val="808080"/>
    </w:rPr>
  </w:style>
  <w:style w:type="paragraph" w:customStyle="1" w:styleId="1F9108131B9841A49ADE8638BF8C0D9B">
    <w:name w:val="1F9108131B9841A49ADE8638BF8C0D9B"/>
    <w:rsid w:val="004956B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C3B792EC7004467E9C05B0C8E68A6322">
    <w:name w:val="C3B792EC7004467E9C05B0C8E68A6322"/>
    <w:rsid w:val="004956B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CFB4A1E2B1D740E8B54D00264902BC5B">
    <w:name w:val="CFB4A1E2B1D740E8B54D00264902BC5B"/>
    <w:rsid w:val="004956B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87DC73D2BEC544588B34DFB04220E99B">
    <w:name w:val="87DC73D2BEC544588B34DFB04220E99B"/>
    <w:rsid w:val="004956B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9D3D3A54C84C4E24B2CFE470E8DCAF01">
    <w:name w:val="9D3D3A54C84C4E24B2CFE470E8DCAF01"/>
    <w:rsid w:val="004956B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79602AB67C234010B11610231EB48369">
    <w:name w:val="79602AB67C234010B11610231EB48369"/>
    <w:rsid w:val="004956B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3C53753E9072406D8152D5751C7828B0">
    <w:name w:val="3C53753E9072406D8152D5751C7828B0"/>
    <w:rsid w:val="004956B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9101A4103604490793CEFE9CFAC36DBB">
    <w:name w:val="9101A4103604490793CEFE9CFAC36DBB"/>
    <w:rsid w:val="004956B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F87DD5CCB2E64ABD85FF2A94B35A1C79">
    <w:name w:val="F87DD5CCB2E64ABD85FF2A94B35A1C79"/>
    <w:rsid w:val="004956B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AEA24AE6B91F468B89C2D2BE1DA882E4">
    <w:name w:val="AEA24AE6B91F468B89C2D2BE1DA882E4"/>
    <w:rsid w:val="004956B7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1F6634B50AFD49BBAD14145EE5F2C9CA">
    <w:name w:val="1F6634B50AFD49BBAD14145EE5F2C9CA"/>
    <w:rsid w:val="00C00E0A"/>
    <w:pPr>
      <w:spacing w:after="200" w:line="240" w:lineRule="auto"/>
    </w:pPr>
    <w:rPr>
      <w:rFonts w:ascii="Arial" w:eastAsiaTheme="minorHAnsi" w:hAnsi="Arial"/>
    </w:rPr>
  </w:style>
  <w:style w:type="paragraph" w:customStyle="1" w:styleId="E36F33438B584E59B6271A09B0135B1F">
    <w:name w:val="E36F33438B584E59B6271A09B0135B1F"/>
    <w:rsid w:val="005615D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  <w:style w:type="paragraph" w:customStyle="1" w:styleId="C9CCDE6EEA3C482CA59291ABF3B91ADA">
    <w:name w:val="C9CCDE6EEA3C482CA59291ABF3B91ADA"/>
    <w:rsid w:val="005615DB"/>
    <w:pPr>
      <w:spacing w:line="278" w:lineRule="auto"/>
    </w:pPr>
    <w:rPr>
      <w:kern w:val="2"/>
      <w:sz w:val="24"/>
      <w:szCs w:val="24"/>
      <w:lang w:val="es-ES" w:eastAsia="es-E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P c t D i s c o u n t L b l > P c t D i s c o u n t L b l < / P c t D i s c o u n t L b l >  
         < T o t a l D i s c o u n t L b l > T o t a l D i s c o u n t L b l < / T o t a l D i s c o u n t L b l >  
         < T o t a l V A T E C > T o t a l V A T E C < / T o t a l V A T E C >  
     < / L a b e l s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c u r r i n g B i l l i n g > R e c u r r i n g B i l l i n g < / R e c u r r i n g B i l l i n g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n t r a c t L i n e N o > C o n t r a c t L i n e N o < / C o n t r a c t L i n e N o >  
             < C o n t r a c t N o > C o n t r a c t N o < / C o n t r a c t N o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R e c u r r i n g B i l l i n g f r o m > R e c u r r i n g B i l l i n g f r o m < / R e c u r r i n g B i l l i n g f r o m >  
             < R e c u r r i n g B i l l i n g t o > R e c u r r i n g B i l l i n g t o < / R e c u r r i n g B i l l i n g t o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    < T o t a l V a t M i n u s E C A m o u n t > T o t a l V a t M i n u s E C A m o u n t < / T o t a l V a t M i n u s E C A m o u n t >  
         < / T o t a l s >  
         < C o n t r a c t B i l l i n g D e t a i l s M a p p i n g >  
             < C o n t r a c t B i l l i n g D e t a i l s C o n t r a c t N o L b l > C o n t r a c t B i l l i n g D e t a i l s C o n t r a c t N o L b l < / C o n t r a c t B i l l i n g D e t a i l s C o n t r a c t N o L b l >  
             < C o n t r a c t B i l l i n g D e t a i l s C u s t o m e r L b l > C o n t r a c t B i l l i n g D e t a i l s C u s t o m e r L b l < / C o n t r a c t B i l l i n g D e t a i l s C u s t o m e r L b l >  
             < C o n t r a c t B i l l i n g D e t a i l s P o s i t i o n D e s c r i p t i o n L b l > C o n t r a c t B i l l i n g D e t a i l s P o s i t i o n D e s c r i p t i o n L b l < / C o n t r a c t B i l l i n g D e t a i l s P o s i t i o n D e s c r i p t i o n L b l >  
             < C o n t r a c t B i l l i n g D e t a i l s P o s i t i o n N o L b l > C o n t r a c t B i l l i n g D e t a i l s P o s i t i o n N o L b l < / C o n t r a c t B i l l i n g D e t a i l s P o s i t i o n N o L b l >  
             < C o n t r a c t B i l l i n g D e t a i l s G r o u p i n g >  
                 < C o n t r a c t B i l l i n g D e t a i l s A m o u n t L b l > C o n t r a c t B i l l i n g D e t a i l s A m o u n t L b l < / C o n t r a c t B i l l i n g D e t a i l s A m o u n t L b l >  
                 < C o n t r a c t B i l l i n g D e t a i l s C o n t r a c t N o > C o n t r a c t B i l l i n g D e t a i l s C o n t r a c t N o < / C o n t r a c t B i l l i n g D e t a i l s C o n t r a c t N o >  
                 < C o n t r a c t B i l l i n g D e t a i l s C u r r e n c y C o d e L b l > C o n t r a c t B i l l i n g D e t a i l s C u r r e n c y C o d e L b l < / C o n t r a c t B i l l i n g D e t a i l s C u r r e n c y C o d e L b l >  
                 < C o n t r a c t B i l l i n g D e t a i l s C u s t o m e r N a m e > C o n t r a c t B i l l i n g D e t a i l s C u s t o m e r N a m e < / C o n t r a c t B i l l i n g D e t a i l s C u s t o m e r N a m e >  
                 < C o n t r a c t B i l l i n g D e t a i l s D a y s L b l > C o n t r a c t B i l l i n g D e t a i l s D a y s L b l < / C o n t r a c t B i l l i n g D e t a i l s D a y s L b l >  
                 < C o n t r a c t B i l l i n g D e t a i l s D e s c r i p t i o n L b l > C o n t r a c t B i l l i n g D e t a i l s D e s c r i p t i o n L b l < / C o n t r a c t B i l l i n g D e t a i l s D e s c r i p t i o n L b l >  
                 < C o n t r a c t B i l l i n g D e t a i l s D i s c o u n t A m o u n t L b l > C o n t r a c t B i l l i n g D e t a i l s D i s c o u n t A m o u n t L b l < / C o n t r a c t B i l l i n g D e t a i l s D i s c o u n t A m o u n t L b l >  
                 < C o n t r a c t B i l l i n g D e t a i l s D i s c o u n t P e r c e n t L b l > C o n t r a c t B i l l i n g D e t a i l s D i s c o u n t P e r c e n t L b l < / C o n t r a c t B i l l i n g D e t a i l s D i s c o u n t P e r c e n t L b l >  
                 < C o n t r a c t B i l l i n g D e t a i l s E n d D a t e L b l > C o n t r a c t B i l l i n g D e t a i l s E n d D a t e L b l < / C o n t r a c t B i l l i n g D e t a i l s E n d D a t e L b l >  
                 < C o n t r a c t B i l l i n g D e t a i l s P o s i t i o n D e s c r i p t i o n > C o n t r a c t B i l l i n g D e t a i l s P o s i t i o n D e s c r i p t i o n < / C o n t r a c t B i l l i n g D e t a i l s P o s i t i o n D e s c r i p t i o n >  
                 < C o n t r a c t B i l l i n g D e t a i l s P o s i t i o n N o > C o n t r a c t B i l l i n g D e t a i l s P o s i t i o n N o < / C o n t r a c t B i l l i n g D e t a i l s P o s i t i o n N o >  
                 < C o n t r a c t B i l l i n g D e t a i l s Q t y L b l > C o n t r a c t B i l l i n g D e t a i l s Q t y L b l < / C o n t r a c t B i l l i n g D e t a i l s Q t y L b l >  
                 < C o n t r a c t B i l l i n g D e t a i l s S a l e s P r i c e L b l > C o n t r a c t B i l l i n g D e t a i l s S a l e s P r i c e L b l < / C o n t r a c t B i l l i n g D e t a i l s S a l e s P r i c e L b l >  
                 < C o n t r a c t B i l l i n g D e t a i l s S t a r t D a t e L b l > C o n t r a c t B i l l i n g D e t a i l s S t a r t D a t e L b l < / C o n t r a c t B i l l i n g D e t a i l s S t a r t D a t e L b l >  
                 < C o n t r a c t B i l l i n g D e t a i l s >  
                     < C o n t r a c t B i l l i n g D e t a i l s B i l l i n g A m o u n t > C o n t r a c t B i l l i n g D e t a i l s B i l l i n g A m o u n t < / C o n t r a c t B i l l i n g D e t a i l s B i l l i n g A m o u n t >  
                     < C o n t r a c t B i l l i n g D e t a i l s B i l l i n g D i s c o u n t A m o u n t > C o n t r a c t B i l l i n g D e t a i l s B i l l i n g D i s c o u n t A m o u n t < / C o n t r a c t B i l l i n g D e t a i l s B i l l i n g D i s c o u n t A m o u n t >  
                     < C o n t r a c t B i l l i n g D e t a i l s C u r r e n c y C o d e > C o n t r a c t B i l l i n g D e t a i l s C u r r e n c y C o d e < / C o n t r a c t B i l l i n g D e t a i l s C u r r e n c y C o d e >  
                     < C o n t r a c t B i l l i n g D e t a i l s D a y s > C o n t r a c t B i l l i n g D e t a i l s D a y s < / C o n t r a c t B i l l i n g D e t a i l s D a y s >  
                     < C o n t r a c t B i l l i n g D e t a i l s D e s c r i p t i o n > C o n t r a c t B i l l i n g D e t a i l s D e s c r i p t i o n < / C o n t r a c t B i l l i n g D e t a i l s D e s c r i p t i o n >  
                     < C o n t r a c t B i l l i n g D e t a i l s D i s c o u n t P e r c e n t > C o n t r a c t B i l l i n g D e t a i l s D i s c o u n t P e r c e n t < / C o n t r a c t B i l l i n g D e t a i l s D i s c o u n t P e r c e n t >  
                     < C o n t r a c t B i l l i n g D e t a i l s E n d D a t e > C o n t r a c t B i l l i n g D e t a i l s E n d D a t e < / C o n t r a c t B i l l i n g D e t a i l s E n d D a t e >  
                     < C o n t r a c t B i l l i n g D e t a i l s Q u a n t i t y > C o n t r a c t B i l l i n g D e t a i l s Q u a n t i t y < / C o n t r a c t B i l l i n g D e t a i l s Q u a n t i t y >  
                     < C o n t r a c t B i l l i n g D e t a i l s S a l e s P r i c e > C o n t r a c t B i l l i n g D e t a i l s S a l e s P r i c e < / C o n t r a c t B i l l i n g D e t a i l s S a l e s P r i c e >  
                     < C o n t r a c t B i l l i n g D e t a i l s S t a r t D a t e > C o n t r a c t B i l l i n g D e t a i l s S t a r t D a t e < / C o n t r a c t B i l l i n g D e t a i l s S t a r t D a t e >  
                 < / C o n t r a c t B i l l i n g D e t a i l s >  
             < / C o n t r a c t B i l l i n g D e t a i l s G r o u p i n g >  
         < / C o n t r a c t B i l l i n g D e t a i l s M a p p i n g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17693-9BEA-4CEF-A330-CC0105C2D507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b9ab432-0f1e-4dda-8f2e-bd6bd48298a9}" enabled="1" method="Standard" siteId="{4414f420-3071-4efd-abfc-ef57c9c725a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537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 Gomez Gari</cp:lastModifiedBy>
  <cp:revision>112</cp:revision>
  <dcterms:created xsi:type="dcterms:W3CDTF">2018-08-23T07:52:00Z</dcterms:created>
  <dcterms:modified xsi:type="dcterms:W3CDTF">2025-05-05T14:36:00Z</dcterms:modified>
</cp:coreProperties>
</file>